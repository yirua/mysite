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148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5"/>
        <w:gridCol w:w="518"/>
        <w:gridCol w:w="8581"/>
      </w:tblGrid>
      <w:tr w:rsidR="00DC138E" w:rsidRPr="00A3592C" w:rsidTr="00A3592C">
        <w:tc>
          <w:tcPr>
            <w:tcW w:w="965" w:type="dxa"/>
            <w:shd w:val="clear" w:color="auto" w:fill="3A3A3A"/>
          </w:tcPr>
          <w:p w:rsidR="00537AD7" w:rsidRPr="00A3592C" w:rsidRDefault="00537AD7" w:rsidP="00A3592C">
            <w:pPr>
              <w:spacing w:before="260" w:after="0" w:line="240" w:lineRule="auto"/>
            </w:pPr>
          </w:p>
        </w:tc>
        <w:tc>
          <w:tcPr>
            <w:tcW w:w="518" w:type="dxa"/>
            <w:shd w:val="clear" w:color="auto" w:fill="auto"/>
          </w:tcPr>
          <w:p w:rsidR="00537AD7" w:rsidRPr="00A3592C" w:rsidRDefault="00537AD7" w:rsidP="00A3592C">
            <w:pPr>
              <w:spacing w:before="260" w:after="0" w:line="240" w:lineRule="auto"/>
            </w:pPr>
          </w:p>
        </w:tc>
        <w:tc>
          <w:tcPr>
            <w:tcW w:w="8581" w:type="dxa"/>
            <w:shd w:val="clear" w:color="auto" w:fill="auto"/>
          </w:tcPr>
          <w:p w:rsidR="00537AD7" w:rsidRPr="00A3592C" w:rsidRDefault="00A87D15">
            <w:pPr>
              <w:pStyle w:val="Title"/>
            </w:pPr>
            <w:r w:rsidRPr="00A3592C">
              <w:t>Instructions to install and use</w:t>
            </w:r>
          </w:p>
          <w:p w:rsidR="00537AD7" w:rsidRPr="00A3592C" w:rsidRDefault="00731D00" w:rsidP="00731D00">
            <w:pPr>
              <w:pStyle w:val="Subtitle"/>
            </w:pPr>
            <w:r w:rsidRPr="00A3592C">
              <w:t>Google Sheet Into DB</w:t>
            </w:r>
          </w:p>
        </w:tc>
      </w:tr>
    </w:tbl>
    <w:p w:rsidR="00537AD7" w:rsidRDefault="00A87D15">
      <w:pPr>
        <w:pStyle w:val="Date"/>
      </w:pPr>
      <w:r>
        <w:t>June 2</w:t>
      </w:r>
      <w:r w:rsidR="00731D00">
        <w:t>, 2016</w:t>
      </w:r>
      <w:r w:rsidR="008A6BF8">
        <w:tab/>
      </w:r>
      <w:r w:rsidR="008A6BF8">
        <w:tab/>
      </w:r>
      <w:r w:rsidR="008A6BF8">
        <w:tab/>
      </w:r>
      <w:r w:rsidR="008A6BF8">
        <w:tab/>
      </w:r>
      <w:r w:rsidR="008A6BF8">
        <w:tab/>
      </w:r>
      <w:r w:rsidR="008A6BF8">
        <w:tab/>
        <w:t>Yiwei Sun</w:t>
      </w:r>
    </w:p>
    <w:p w:rsidR="00537AD7" w:rsidRDefault="00A87D15">
      <w:pPr>
        <w:pStyle w:val="Heading1"/>
      </w:pPr>
      <w:r>
        <w:t>Installation</w:t>
      </w:r>
    </w:p>
    <w:p w:rsidR="00731D00" w:rsidRPr="001F45B8" w:rsidRDefault="00A87D15" w:rsidP="00731D00">
      <w:pPr>
        <w:pStyle w:val="BodyText"/>
      </w:pPr>
      <w:r>
        <w:t xml:space="preserve">Before use the program, you have to install couple of software packages including virtual environment. </w:t>
      </w:r>
      <w:r w:rsidR="003C56EA">
        <w:t>The following installations are all in a terminal window.</w:t>
      </w:r>
    </w:p>
    <w:p w:rsidR="00537AD7" w:rsidRDefault="00EB003D">
      <w:r>
        <w:rPr>
          <w:noProof/>
          <w:lang w:eastAsia="en-US"/>
        </w:rPr>
        <w:drawing>
          <wp:inline distT="0" distB="0" distL="0" distR="0">
            <wp:extent cx="5448046" cy="3638423"/>
            <wp:effectExtent l="0" t="0" r="0" b="0"/>
            <wp:docPr id="1" name="Picture 1" title="Photo of vehicle pa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title="Photo of vehicle part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D15" w:rsidRDefault="00A87D15">
      <w:pPr>
        <w:pStyle w:val="Heading2"/>
      </w:pPr>
      <w:r>
        <w:t>Python 2.7</w:t>
      </w:r>
    </w:p>
    <w:p w:rsidR="00A87D15" w:rsidRDefault="003C56EA" w:rsidP="00A87D15">
      <w:r>
        <w:t xml:space="preserve">From </w:t>
      </w:r>
      <w:hyperlink r:id="rId10" w:history="1">
        <w:r w:rsidRPr="0037505D">
          <w:rPr>
            <w:rStyle w:val="Hyperlink"/>
          </w:rPr>
          <w:t>https://www.python.org/downloads/mac-osx/</w:t>
        </w:r>
      </w:hyperlink>
      <w:r>
        <w:t xml:space="preserve">  download the Max OS X 64-bit/32-bit installer</w:t>
      </w:r>
      <w:r w:rsidR="009601B2">
        <w:t>.</w:t>
      </w:r>
    </w:p>
    <w:p w:rsidR="009601B2" w:rsidRPr="00A87D15" w:rsidRDefault="00EB003D" w:rsidP="00A87D15">
      <w:r>
        <w:rPr>
          <w:noProof/>
          <w:lang w:eastAsia="en-US"/>
        </w:rPr>
        <w:lastRenderedPageBreak/>
        <w:drawing>
          <wp:inline distT="0" distB="0" distL="0" distR="0">
            <wp:extent cx="5448300" cy="1314450"/>
            <wp:effectExtent l="0" t="0" r="12700" b="635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38E" w:rsidRDefault="00DC138E">
      <w:pPr>
        <w:pStyle w:val="Heading2"/>
      </w:pPr>
      <w:r>
        <w:t>Postgresql</w:t>
      </w:r>
    </w:p>
    <w:p w:rsidR="00DC138E" w:rsidRPr="00DC138E" w:rsidRDefault="0065048A" w:rsidP="00DC138E">
      <w:r>
        <w:t xml:space="preserve">Download it from </w:t>
      </w:r>
      <w:r w:rsidRPr="0065048A">
        <w:t>https://www.postgresql.org/download/macosx/</w:t>
      </w:r>
    </w:p>
    <w:p w:rsidR="009E2BBA" w:rsidRDefault="009E2BBA" w:rsidP="009E2BBA">
      <w:pPr>
        <w:pStyle w:val="Heading2"/>
      </w:pPr>
      <w:r>
        <w:t>Pip</w:t>
      </w:r>
    </w:p>
    <w:p w:rsidR="009E2BBA" w:rsidRPr="009E2BBA" w:rsidRDefault="009E2BBA" w:rsidP="009E2BBA">
      <w:r>
        <w:t>sudo easy_install pip</w:t>
      </w:r>
    </w:p>
    <w:p w:rsidR="00537AD7" w:rsidRDefault="00A87D15">
      <w:pPr>
        <w:pStyle w:val="Heading2"/>
      </w:pPr>
      <w:r>
        <w:t>Virtual environment</w:t>
      </w:r>
    </w:p>
    <w:p w:rsidR="0065048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r>
        <w:rPr>
          <w:rFonts w:ascii="Consolas" w:hAnsi="Consolas" w:cs="Courier"/>
          <w:color w:val="404040"/>
          <w:sz w:val="18"/>
          <w:szCs w:val="18"/>
          <w:lang w:eastAsia="en-US"/>
        </w:rPr>
        <w:t>sudo easy_install pip</w:t>
      </w:r>
    </w:p>
    <w:p w:rsidR="003C56E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sudo –H </w:t>
      </w:r>
      <w:r w:rsidR="003C56EA" w:rsidRPr="003C56EA">
        <w:rPr>
          <w:rFonts w:ascii="Consolas" w:hAnsi="Consolas" w:cs="Courier"/>
          <w:color w:val="404040"/>
          <w:sz w:val="18"/>
          <w:szCs w:val="18"/>
          <w:lang w:eastAsia="en-US"/>
        </w:rPr>
        <w:t>pip install virtualenv</w:t>
      </w:r>
    </w:p>
    <w:p w:rsidR="0065048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virtualenv –-version # to check if the virtualenv is installed correctly </w:t>
      </w:r>
    </w:p>
    <w:p w:rsidR="009601B2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 &lt;Dir&gt; # For example, virtualenv virtual_env/venv</w:t>
      </w:r>
    </w:p>
    <w:p w:rsidR="009601B2" w:rsidRPr="009601B2" w:rsidRDefault="009601B2" w:rsidP="009601B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08" w:lineRule="atLeast"/>
        <w:rPr>
          <w:rFonts w:ascii="Consolas" w:hAnsi="Consolas" w:cs="Courier"/>
          <w:color w:val="333333"/>
          <w:spacing w:val="3"/>
          <w:sz w:val="24"/>
          <w:szCs w:val="24"/>
          <w:lang w:eastAsia="en-US"/>
        </w:rPr>
      </w:pPr>
      <w:r w:rsidRPr="009601B2"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 xml:space="preserve">source 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&lt;Dir&gt;</w:t>
      </w:r>
      <w:r w:rsidRPr="009601B2"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/bin/activate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 xml:space="preserve"> 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br/>
        <w:t># For instance, source virtual_env/venv/bin/activate</w:t>
      </w:r>
    </w:p>
    <w:p w:rsidR="009601B2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</w:p>
    <w:p w:rsidR="009601B2" w:rsidRPr="003C56EA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</w:t>
      </w:r>
    </w:p>
    <w:p w:rsidR="009601B2" w:rsidRDefault="009601B2" w:rsidP="009601B2">
      <w:pPr>
        <w:pStyle w:val="Heading2"/>
      </w:pPr>
      <w:r>
        <w:t>Django and other packages</w:t>
      </w:r>
      <w:r w:rsidR="009E2BBA">
        <w:t xml:space="preserve"> with pip in virtual environment</w:t>
      </w:r>
    </w:p>
    <w:p w:rsidR="009E2BBA" w:rsidRDefault="009E2BBA" w:rsidP="009E2BBA">
      <w:pPr>
        <w:rPr>
          <w:rFonts w:ascii="Menlo Regular" w:hAnsi="Menlo Regular" w:cs="Menlo Regular"/>
          <w:color w:val="000000"/>
          <w:sz w:val="22"/>
          <w:szCs w:val="22"/>
          <w:lang w:eastAsia="en-US"/>
        </w:rPr>
      </w:pP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Go to home dir:</w:t>
      </w:r>
    </w:p>
    <w:p w:rsidR="009E2BBA" w:rsidRDefault="009E2BBA" w:rsidP="009E2BBA">
      <w:pPr>
        <w:rPr>
          <w:rFonts w:ascii="Menlo Regular" w:hAnsi="Menlo Regular" w:cs="Menlo Regular"/>
          <w:color w:val="000000"/>
          <w:sz w:val="22"/>
          <w:szCs w:val="22"/>
          <w:lang w:eastAsia="en-US"/>
        </w:rPr>
      </w:pP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(venv) D25QC0NMFY13:venv yiweisun$ cd ~</w:t>
      </w: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 </w:t>
      </w:r>
    </w:p>
    <w:p w:rsidR="009E2BBA" w:rsidRPr="009E2BBA" w:rsidRDefault="009E2BBA" w:rsidP="009E2BBA"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(venv) D25QC0NMFY13:</w:t>
      </w: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~</w:t>
      </w: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 yiweisun$</w:t>
      </w:r>
    </w:p>
    <w:p w:rsidR="009601B2" w:rsidRDefault="009601B2" w:rsidP="009601B2">
      <w:r>
        <w:t xml:space="preserve">pip install django </w:t>
      </w:r>
      <w:bookmarkStart w:id="0" w:name="_GoBack"/>
      <w:bookmarkEnd w:id="0"/>
      <w:r>
        <w:t xml:space="preserve"># Django 1.9 is tested. </w:t>
      </w:r>
    </w:p>
    <w:p w:rsidR="009601B2" w:rsidRDefault="009601B2" w:rsidP="009601B2">
      <w:r>
        <w:t>pip install gspread</w:t>
      </w:r>
    </w:p>
    <w:p w:rsidR="009601B2" w:rsidRPr="009601B2" w:rsidRDefault="009601B2" w:rsidP="009601B2">
      <w:r>
        <w:t>pip install gdata</w:t>
      </w:r>
    </w:p>
    <w:p w:rsidR="009601B2" w:rsidRDefault="009601B2" w:rsidP="00B94C6E">
      <w:pPr>
        <w:numPr>
          <w:ilvl w:val="0"/>
          <w:numId w:val="14"/>
        </w:numPr>
      </w:pPr>
      <w:r>
        <w:t>pip install psycopg2</w:t>
      </w:r>
      <w:r w:rsidR="0065048A">
        <w:t xml:space="preserve">  #It needs to preinstall Postgresql</w:t>
      </w:r>
    </w:p>
    <w:p w:rsidR="00A35A9D" w:rsidRDefault="00A35A9D" w:rsidP="00B94C6E">
      <w:pPr>
        <w:ind w:firstLine="720"/>
      </w:pPr>
      <w:r>
        <w:t>If you have the following Error:</w:t>
      </w:r>
    </w:p>
    <w:p w:rsidR="00A35A9D" w:rsidRPr="00A35A9D" w:rsidRDefault="00A35A9D" w:rsidP="00B94C6E">
      <w:pPr>
        <w:pStyle w:val="HTMLPreformatted"/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  <w:r w:rsidRPr="00A35A9D">
        <w:rPr>
          <w:rFonts w:ascii="Menlo" w:hAnsi="Menlo" w:cs="Menlo"/>
          <w:color w:val="595959"/>
          <w:sz w:val="21"/>
          <w:szCs w:val="21"/>
        </w:rPr>
        <w:t>Error: pg_config executable not found.</w:t>
      </w:r>
    </w:p>
    <w:p w:rsidR="00B94C6E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</w:pPr>
    </w:p>
    <w:p w:rsidR="00A35A9D" w:rsidRDefault="00A35A9D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r w:rsidRPr="00A35A9D">
        <w:rPr>
          <w:rFonts w:ascii="inherit" w:hAnsi="inherit" w:cs="Menlo"/>
          <w:color w:val="B58900"/>
          <w:sz w:val="21"/>
          <w:szCs w:val="21"/>
          <w:bdr w:val="none" w:sz="0" w:space="0" w:color="auto" w:frame="1"/>
          <w:lang w:eastAsia="zh-CN"/>
        </w:rPr>
        <w:t>cd</w:t>
      </w:r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 xml:space="preserve"> ~</w:t>
      </w:r>
    </w:p>
    <w:p w:rsidR="00B94C6E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10" w:hanging="9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nano .bash_profile</w:t>
      </w:r>
    </w:p>
    <w:p w:rsidR="00B94C6E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:rsidR="00A35A9D" w:rsidRDefault="00A35A9D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00" w:hanging="18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:rsidR="00A35A9D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>
        <w:rPr>
          <w:rFonts w:ascii="Menlo" w:hAnsi="Menlo" w:cs="Menlo"/>
          <w:color w:val="595959"/>
          <w:sz w:val="21"/>
          <w:szCs w:val="21"/>
          <w:lang w:eastAsia="zh-CN"/>
        </w:rPr>
        <w:t>A</w:t>
      </w:r>
      <w:r w:rsidR="00A35A9D">
        <w:rPr>
          <w:rFonts w:ascii="Menlo" w:hAnsi="Menlo" w:cs="Menlo"/>
          <w:color w:val="595959"/>
          <w:sz w:val="21"/>
          <w:szCs w:val="21"/>
          <w:lang w:eastAsia="zh-CN"/>
        </w:rPr>
        <w:t>dd this if you use version 9.4 in the .bash_profile:</w:t>
      </w:r>
    </w:p>
    <w:p w:rsidR="00A35A9D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>
        <w:rPr>
          <w:rFonts w:ascii="Menlo" w:hAnsi="Menlo" w:cs="Menlo"/>
          <w:color w:val="595959"/>
          <w:sz w:val="21"/>
          <w:szCs w:val="21"/>
          <w:lang w:eastAsia="zh-CN"/>
        </w:rPr>
        <w:t xml:space="preserve">export </w:t>
      </w:r>
      <w:r w:rsidR="00A35A9D" w:rsidRPr="00A35A9D">
        <w:rPr>
          <w:rFonts w:ascii="Menlo" w:hAnsi="Menlo" w:cs="Menlo"/>
          <w:color w:val="595959"/>
          <w:sz w:val="21"/>
          <w:szCs w:val="21"/>
          <w:lang w:eastAsia="zh-CN"/>
        </w:rPr>
        <w:t>PATH=$PATH:/Applications/Postgres.app/Contents/Versions/9.4/bin</w:t>
      </w:r>
    </w:p>
    <w:p w:rsidR="000979EB" w:rsidRDefault="00A35A9D" w:rsidP="00B94C6E">
      <w:pPr>
        <w:ind w:left="720"/>
      </w:pPr>
      <w:r>
        <w:t>After save the file, run the following, note that there is a space between two dots.</w:t>
      </w:r>
    </w:p>
    <w:p w:rsid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. .bash_profile</w:t>
      </w:r>
    </w:p>
    <w:p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:rsidR="00A35A9D" w:rsidRPr="005801A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inherit" w:hAnsi="inherit" w:cs="Menlo"/>
          <w:color w:val="000000"/>
          <w:sz w:val="21"/>
          <w:szCs w:val="21"/>
          <w:bdr w:val="none" w:sz="0" w:space="0" w:color="auto" w:frame="1"/>
          <w:lang w:eastAsia="zh-CN"/>
        </w:rPr>
      </w:pPr>
      <w:r w:rsidRPr="005801AD">
        <w:rPr>
          <w:rFonts w:ascii="inherit" w:hAnsi="inherit" w:cs="Menlo"/>
          <w:color w:val="000000"/>
          <w:sz w:val="21"/>
          <w:szCs w:val="21"/>
          <w:bdr w:val="none" w:sz="0" w:space="0" w:color="auto" w:frame="1"/>
          <w:lang w:eastAsia="zh-CN"/>
        </w:rPr>
        <w:t xml:space="preserve">Check if it is installed correctly: </w:t>
      </w:r>
    </w:p>
    <w:p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which pg_config</w:t>
      </w:r>
    </w:p>
    <w:p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/Applications/Postgres.app/Contents/Versions/9.4/bin/pg_config</w:t>
      </w:r>
    </w:p>
    <w:p w:rsidR="00A35A9D" w:rsidRDefault="009A52DB" w:rsidP="00716D7F">
      <w:pPr>
        <w:ind w:left="540" w:firstLine="180"/>
      </w:pPr>
      <w:r>
        <w:t>Then pip install psycopg2:</w:t>
      </w:r>
    </w:p>
    <w:p w:rsidR="009A52DB" w:rsidRPr="009A52DB" w:rsidRDefault="009A52DB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9A52DB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r w:rsidRPr="009A52DB">
        <w:rPr>
          <w:rFonts w:ascii="Menlo" w:hAnsi="Menlo" w:cs="Menlo"/>
          <w:color w:val="595959"/>
          <w:sz w:val="21"/>
          <w:szCs w:val="21"/>
          <w:lang w:eastAsia="zh-CN"/>
        </w:rPr>
        <w:t>pip install psycopg2</w:t>
      </w:r>
    </w:p>
    <w:p w:rsidR="00A35A9D" w:rsidRDefault="009A52DB" w:rsidP="00716D7F">
      <w:pPr>
        <w:ind w:left="720"/>
      </w:pPr>
      <w:hyperlink r:id="rId12" w:history="1">
        <w:r w:rsidRPr="00220282">
          <w:rPr>
            <w:rStyle w:val="Hyperlink"/>
          </w:rPr>
          <w:t>http://cheng.logdown.com/posts/2015/01/17/install-postgresql-and-psycopg2-on-mac-osx</w:t>
        </w:r>
      </w:hyperlink>
    </w:p>
    <w:p w:rsidR="009A52DB" w:rsidRDefault="009A52DB" w:rsidP="009601B2"/>
    <w:p w:rsidR="00A87D15" w:rsidRPr="00A87D15" w:rsidRDefault="009601B2" w:rsidP="003668F1">
      <w:pPr>
        <w:numPr>
          <w:ilvl w:val="0"/>
          <w:numId w:val="13"/>
        </w:numPr>
      </w:pPr>
      <w:r>
        <w:t>pip install --upgrade oauth2client</w:t>
      </w:r>
    </w:p>
    <w:p w:rsidR="00731D00" w:rsidRDefault="006B63AA" w:rsidP="003668F1">
      <w:pPr>
        <w:numPr>
          <w:ilvl w:val="0"/>
          <w:numId w:val="13"/>
        </w:numPr>
      </w:pPr>
      <w:r w:rsidRPr="006B63AA">
        <w:t>pip install django-sheets</w:t>
      </w:r>
    </w:p>
    <w:p w:rsidR="006B63AA" w:rsidRDefault="006B63AA">
      <w:r>
        <w:t xml:space="preserve">Then </w:t>
      </w:r>
      <w:r w:rsidR="0065048A">
        <w:t>either download or Git clone</w:t>
      </w:r>
      <w:r>
        <w:t xml:space="preserve"> the whole directory mysite into your destination, for example, Documents/workspace/</w:t>
      </w:r>
    </w:p>
    <w:p w:rsidR="006B63AA" w:rsidRDefault="006B63AA">
      <w:r>
        <w:t>After that, make sure that two apps in mysite/mysite/settings.py:</w:t>
      </w:r>
    </w:p>
    <w:p w:rsidR="006B63AA" w:rsidRDefault="006B63AA" w:rsidP="006B63AA">
      <w:r>
        <w:t>INSTALLED_APPS = (</w:t>
      </w:r>
    </w:p>
    <w:p w:rsidR="006B63AA" w:rsidRDefault="006B63AA" w:rsidP="006B63AA">
      <w:r>
        <w:t xml:space="preserve">    ...</w:t>
      </w:r>
    </w:p>
    <w:p w:rsidR="006B63AA" w:rsidRPr="006B63AA" w:rsidRDefault="006B63AA" w:rsidP="006B63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18"/>
          <w:szCs w:val="18"/>
          <w:lang w:eastAsia="en-US"/>
        </w:rPr>
      </w:pPr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'googleSheetIntoDB.apps.GooglesheetintodbConfig'</w:t>
      </w:r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t>,</w:t>
      </w:r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br/>
      </w:r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'sheets'</w:t>
      </w:r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t>,</w:t>
      </w:r>
    </w:p>
    <w:p w:rsidR="006B63AA" w:rsidRDefault="006B63AA" w:rsidP="006B63AA">
      <w:r>
        <w:t xml:space="preserve">    ...</w:t>
      </w:r>
    </w:p>
    <w:p w:rsidR="006B63AA" w:rsidRDefault="006B63AA" w:rsidP="006B63AA">
      <w:r>
        <w:t>)</w:t>
      </w:r>
    </w:p>
    <w:p w:rsidR="007C022B" w:rsidRPr="000A3ED2" w:rsidRDefault="007C022B" w:rsidP="007C022B">
      <w:r>
        <w:t>If you would like to manage the Django server with its web</w:t>
      </w:r>
      <w:r w:rsidR="000A3ED2">
        <w:t xml:space="preserve"> </w:t>
      </w:r>
      <w:r>
        <w:t xml:space="preserve">service, this </w:t>
      </w:r>
      <w:r w:rsidRPr="000A3ED2">
        <w:t>command will help you:</w:t>
      </w:r>
    </w:p>
    <w:p w:rsidR="007C022B" w:rsidRDefault="007C022B" w:rsidP="007C022B">
      <w:r w:rsidRPr="000A3ED2">
        <w:lastRenderedPageBreak/>
        <w:t>Python manage.py createsuperuser</w:t>
      </w:r>
      <w:r>
        <w:t xml:space="preserve"> </w:t>
      </w:r>
    </w:p>
    <w:p w:rsidR="001C6E05" w:rsidRPr="001C6E05" w:rsidRDefault="001C6E05" w:rsidP="006B63AA">
      <w:pPr>
        <w:rPr>
          <w:b/>
        </w:rPr>
      </w:pPr>
      <w:r>
        <w:rPr>
          <w:b/>
        </w:rPr>
        <w:t>Start server</w:t>
      </w:r>
    </w:p>
    <w:p w:rsidR="006B63AA" w:rsidRDefault="006B63AA" w:rsidP="006B63AA">
      <w:r>
        <w:t>After the installation, under virtual environment, go to mysite/ which contains the manage.py, with the following command:</w:t>
      </w:r>
    </w:p>
    <w:p w:rsidR="006B63AA" w:rsidRDefault="006B63AA" w:rsidP="006B63AA">
      <w:r>
        <w:t>Python manage.py runserver</w:t>
      </w:r>
    </w:p>
    <w:p w:rsidR="007C022B" w:rsidRDefault="007C022B" w:rsidP="006B63AA">
      <w:r>
        <w:t>Then you should see something like this which means the server is ready:</w:t>
      </w:r>
    </w:p>
    <w:p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June 02, 2016 - 20:43:40</w:t>
      </w:r>
    </w:p>
    <w:p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Django version 1.9.6, using settings 'mysite.settings'</w:t>
      </w:r>
    </w:p>
    <w:p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Starting development server at http://127.0.0.1:8000/</w:t>
      </w:r>
    </w:p>
    <w:p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Quit the server with CONTROL-C.</w:t>
      </w:r>
    </w:p>
    <w:p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</w:p>
    <w:p w:rsidR="008A6BF8" w:rsidRPr="008A6BF8" w:rsidRDefault="008A6BF8" w:rsidP="008A6BF8"/>
    <w:p w:rsidR="00A87D15" w:rsidRDefault="00A87D15" w:rsidP="00A87D15">
      <w:pPr>
        <w:pStyle w:val="Heading1"/>
      </w:pPr>
      <w:r>
        <w:t>usage</w:t>
      </w:r>
    </w:p>
    <w:p w:rsidR="007C022B" w:rsidRPr="007C022B" w:rsidRDefault="007C022B" w:rsidP="00CC7755">
      <w:pPr>
        <w:rPr>
          <w:b/>
        </w:rPr>
      </w:pPr>
      <w:r w:rsidRPr="007C022B">
        <w:rPr>
          <w:b/>
        </w:rPr>
        <w:t>Google sheet Credential</w:t>
      </w:r>
    </w:p>
    <w:p w:rsidR="006C59F7" w:rsidRDefault="00AD14A0" w:rsidP="00CC7755">
      <w:r>
        <w:t>Make sure that you have a gmail account, then g</w:t>
      </w:r>
      <w:r w:rsidR="006C59F7">
        <w:t xml:space="preserve">o to </w:t>
      </w:r>
      <w:hyperlink r:id="rId13" w:history="1">
        <w:r w:rsidR="006C59F7" w:rsidRPr="0037505D">
          <w:rPr>
            <w:rStyle w:val="Hyperlink"/>
          </w:rPr>
          <w:t>https://console.developers.google.com</w:t>
        </w:r>
      </w:hyperlink>
      <w:r w:rsidR="006C59F7">
        <w:t xml:space="preserve"> to create a project:</w:t>
      </w:r>
    </w:p>
    <w:p w:rsidR="006C59F7" w:rsidRDefault="00EB003D" w:rsidP="00CC7755">
      <w:r>
        <w:rPr>
          <w:noProof/>
          <w:lang w:eastAsia="en-US"/>
        </w:rPr>
        <w:drawing>
          <wp:inline distT="0" distB="0" distL="0" distR="0">
            <wp:extent cx="5441950" cy="2578100"/>
            <wp:effectExtent l="0" t="0" r="0" b="1270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A0" w:rsidRDefault="00EB003D" w:rsidP="00CC7755">
      <w:r>
        <w:rPr>
          <w:noProof/>
          <w:lang w:eastAsia="en-US"/>
        </w:rPr>
        <w:lastRenderedPageBreak/>
        <w:drawing>
          <wp:inline distT="0" distB="0" distL="0" distR="0">
            <wp:extent cx="5454650" cy="2406650"/>
            <wp:effectExtent l="0" t="0" r="6350" b="635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A0" w:rsidRDefault="00AD14A0" w:rsidP="00CC7755">
      <w:r>
        <w:t>Next, go to credentials/Create credentials/Service account key</w:t>
      </w:r>
    </w:p>
    <w:p w:rsidR="00AD14A0" w:rsidRDefault="00EB003D" w:rsidP="00CC7755">
      <w:r>
        <w:rPr>
          <w:noProof/>
          <w:lang w:eastAsia="en-US"/>
        </w:rPr>
        <w:drawing>
          <wp:inline distT="0" distB="0" distL="0" distR="0">
            <wp:extent cx="5448300" cy="3727450"/>
            <wp:effectExtent l="0" t="0" r="12700" b="635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A0" w:rsidRDefault="00AD14A0" w:rsidP="00CC7755">
      <w:r>
        <w:t>In the Service account, select App Engine default service account:</w:t>
      </w:r>
    </w:p>
    <w:p w:rsidR="00AD14A0" w:rsidRDefault="00EB003D" w:rsidP="00CC7755">
      <w:r>
        <w:rPr>
          <w:noProof/>
          <w:lang w:eastAsia="en-US"/>
        </w:rPr>
        <w:lastRenderedPageBreak/>
        <w:drawing>
          <wp:inline distT="0" distB="0" distL="0" distR="0">
            <wp:extent cx="5448300" cy="3162300"/>
            <wp:effectExtent l="0" t="0" r="12700" b="1270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A0" w:rsidRDefault="00AD14A0" w:rsidP="00CC7755">
      <w:r>
        <w:t>Select JSON:</w:t>
      </w:r>
    </w:p>
    <w:p w:rsidR="00AD14A0" w:rsidRDefault="00EB003D" w:rsidP="00CC7755">
      <w:r>
        <w:rPr>
          <w:noProof/>
          <w:lang w:eastAsia="en-US"/>
        </w:rPr>
        <w:drawing>
          <wp:inline distT="0" distB="0" distL="0" distR="0">
            <wp:extent cx="5448300" cy="3517900"/>
            <wp:effectExtent l="0" t="0" r="12700" b="12700"/>
            <wp:docPr id="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9F7" w:rsidRDefault="00AD14A0" w:rsidP="00CC7755">
      <w:r>
        <w:t xml:space="preserve">Click Create button to </w:t>
      </w:r>
      <w:r w:rsidR="006C59F7">
        <w:t xml:space="preserve">get a Google credential JSON file into your Download folder. </w:t>
      </w:r>
    </w:p>
    <w:p w:rsidR="00AD14A0" w:rsidRDefault="00AD14A0" w:rsidP="00CC7755">
      <w:r>
        <w:t>In the JSON file, find the client_email:</w:t>
      </w:r>
    </w:p>
    <w:p w:rsidR="00AD14A0" w:rsidRDefault="00EB003D" w:rsidP="00CC7755">
      <w:r>
        <w:rPr>
          <w:noProof/>
          <w:lang w:eastAsia="en-US"/>
        </w:rPr>
        <w:lastRenderedPageBreak/>
        <w:drawing>
          <wp:inline distT="0" distB="0" distL="0" distR="0">
            <wp:extent cx="5448300" cy="3479800"/>
            <wp:effectExtent l="0" t="0" r="12700" b="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4A0" w:rsidRDefault="00AD14A0" w:rsidP="00CC7755">
      <w:r>
        <w:t xml:space="preserve">Copy that </w:t>
      </w:r>
      <w:r w:rsidR="00837122">
        <w:t>client_</w:t>
      </w:r>
      <w:r>
        <w:t xml:space="preserve">email address, </w:t>
      </w:r>
      <w:r w:rsidR="00837122">
        <w:t>go to every Google sheet to click the Share button on the top right corner:</w:t>
      </w:r>
    </w:p>
    <w:p w:rsidR="00837122" w:rsidRDefault="00EB003D" w:rsidP="00CC7755">
      <w:r>
        <w:rPr>
          <w:noProof/>
          <w:lang w:eastAsia="en-US"/>
        </w:rPr>
        <w:drawing>
          <wp:inline distT="0" distB="0" distL="0" distR="0">
            <wp:extent cx="5448300" cy="1377950"/>
            <wp:effectExtent l="0" t="0" r="1270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122" w:rsidRDefault="00837122" w:rsidP="00CC7755">
      <w:r>
        <w:t>Under People, paste the client_email address into the text area:</w:t>
      </w:r>
    </w:p>
    <w:p w:rsidR="00837122" w:rsidRDefault="00EB003D" w:rsidP="00CC7755">
      <w:r>
        <w:rPr>
          <w:noProof/>
          <w:lang w:eastAsia="en-US"/>
        </w:rPr>
        <w:lastRenderedPageBreak/>
        <w:drawing>
          <wp:inline distT="0" distB="0" distL="0" distR="0">
            <wp:extent cx="5448300" cy="3949700"/>
            <wp:effectExtent l="0" t="0" r="12700" b="12700"/>
            <wp:docPr id="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122" w:rsidRDefault="00837122" w:rsidP="00CC7755">
      <w:r>
        <w:t xml:space="preserve">Then click “Done” button. </w:t>
      </w:r>
    </w:p>
    <w:p w:rsidR="00837122" w:rsidRDefault="00837122" w:rsidP="00CC7755">
      <w:r>
        <w:t>Repeat the “Share” operation with every Google sheet to let it share with the client_email address.</w:t>
      </w:r>
    </w:p>
    <w:p w:rsidR="00837122" w:rsidRPr="00837122" w:rsidRDefault="00837122" w:rsidP="00CC7755">
      <w:pPr>
        <w:rPr>
          <w:b/>
        </w:rPr>
      </w:pPr>
      <w:r w:rsidRPr="00837122">
        <w:rPr>
          <w:b/>
        </w:rPr>
        <w:t>Input JSON path and trial_year:</w:t>
      </w:r>
    </w:p>
    <w:p w:rsidR="00837122" w:rsidRDefault="00837122" w:rsidP="000006B5">
      <w:pPr>
        <w:pStyle w:val="ListParagraph"/>
        <w:numPr>
          <w:ilvl w:val="0"/>
          <w:numId w:val="12"/>
        </w:numPr>
      </w:pPr>
      <w:r>
        <w:t>Copy the JSON file path that you downloaded, such as ‘</w:t>
      </w:r>
      <w:r w:rsidRPr="00837122">
        <w:t>/Users/yiweisun/Downloads/GoogleSheetTest-d112a30fe1a8.json</w:t>
      </w:r>
      <w:r>
        <w:t>’</w:t>
      </w:r>
      <w:r w:rsidR="000006B5">
        <w:t>;</w:t>
      </w:r>
    </w:p>
    <w:p w:rsidR="006B63AA" w:rsidRDefault="007C022B" w:rsidP="000006B5">
      <w:pPr>
        <w:pStyle w:val="ListParagraph"/>
        <w:numPr>
          <w:ilvl w:val="0"/>
          <w:numId w:val="12"/>
        </w:numPr>
      </w:pPr>
      <w:r>
        <w:t xml:space="preserve">In a browser address window, type in </w:t>
      </w:r>
      <w:hyperlink r:id="rId22" w:history="1">
        <w:r w:rsidR="000006B5" w:rsidRPr="0037505D">
          <w:rPr>
            <w:rStyle w:val="Hyperlink"/>
          </w:rPr>
          <w:t>http://127.0.0.1:8000/googleSheetIntoDB/</w:t>
        </w:r>
      </w:hyperlink>
    </w:p>
    <w:p w:rsidR="000006B5" w:rsidRDefault="000006B5" w:rsidP="000006B5">
      <w:pPr>
        <w:pStyle w:val="ListParagraph"/>
      </w:pPr>
      <w:r>
        <w:t xml:space="preserve">Paste the JSON file path into json_path area, type </w:t>
      </w:r>
      <w:r w:rsidR="001A3234">
        <w:t>in the trial year, such as 2016, then click “YES” button:</w:t>
      </w:r>
    </w:p>
    <w:p w:rsidR="0031143C" w:rsidRPr="00CC7755" w:rsidRDefault="00EB003D" w:rsidP="00CC7755">
      <w:r>
        <w:rPr>
          <w:noProof/>
          <w:lang w:eastAsia="en-US"/>
        </w:rPr>
        <w:lastRenderedPageBreak/>
        <w:drawing>
          <wp:inline distT="0" distB="0" distL="0" distR="0">
            <wp:extent cx="5448300" cy="1397000"/>
            <wp:effectExtent l="0" t="0" r="12700" b="0"/>
            <wp:docPr id="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6B5" w:rsidRDefault="00CA2ECB" w:rsidP="00A87D15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 w:rsidRPr="00047C65"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 w:rsidR="000006B5">
        <w:rPr>
          <w:rFonts w:ascii="Cambria" w:hAnsi="Cambria" w:cs="Menlo"/>
          <w:color w:val="000000"/>
          <w:sz w:val="26"/>
          <w:szCs w:val="26"/>
          <w:lang w:eastAsia="en-US"/>
        </w:rPr>
        <w:t>If the json path and trial year are already in the database, the system will show up red alerts and clear the text areas:</w:t>
      </w:r>
    </w:p>
    <w:p w:rsidR="001A3234" w:rsidRDefault="00EB003D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noProof/>
          <w:color w:val="000000"/>
          <w:sz w:val="26"/>
          <w:szCs w:val="26"/>
          <w:lang w:eastAsia="en-US"/>
        </w:rPr>
        <w:drawing>
          <wp:inline distT="0" distB="0" distL="0" distR="0">
            <wp:extent cx="5448300" cy="1771650"/>
            <wp:effectExtent l="0" t="0" r="12700" b="635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3234">
        <w:rPr>
          <w:rFonts w:ascii="Cambria" w:hAnsi="Cambria" w:cs="Menlo"/>
          <w:color w:val="000000"/>
          <w:sz w:val="26"/>
          <w:szCs w:val="26"/>
          <w:lang w:eastAsia="en-US"/>
        </w:rPr>
        <w:t>Click “No, thanks” button, it will go to data_index.html:</w:t>
      </w:r>
    </w:p>
    <w:p w:rsidR="001A3234" w:rsidRDefault="00EB003D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noProof/>
          <w:color w:val="000000"/>
          <w:sz w:val="26"/>
          <w:szCs w:val="26"/>
          <w:lang w:eastAsia="en-US"/>
        </w:rPr>
        <w:drawing>
          <wp:inline distT="0" distB="0" distL="0" distR="0">
            <wp:extent cx="5448300" cy="2336800"/>
            <wp:effectExtent l="0" t="0" r="12700" b="0"/>
            <wp:docPr id="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39B" w:rsidRPr="00B4339B" w:rsidRDefault="001A3234" w:rsidP="00A87D15">
      <w:pPr>
        <w:pStyle w:val="HTMLPreformatted"/>
        <w:shd w:val="clear" w:color="auto" w:fill="FFFFFF"/>
      </w:pPr>
      <w:r>
        <w:t xml:space="preserve"> </w:t>
      </w:r>
    </w:p>
    <w:p w:rsidR="00CC7755" w:rsidRPr="004E79C4" w:rsidRDefault="00CC7755" w:rsidP="00CC7755">
      <w:pPr>
        <w:rPr>
          <w:vertAlign w:val="subscript"/>
        </w:rPr>
      </w:pPr>
    </w:p>
    <w:p w:rsidR="006B7102" w:rsidRDefault="001A3234" w:rsidP="006B7102">
      <w:r>
        <w:t xml:space="preserve">Then you can select either </w:t>
      </w:r>
      <w:r w:rsidR="00E129FE">
        <w:t>“</w:t>
      </w:r>
      <w:r>
        <w:t>Import Data</w:t>
      </w:r>
      <w:r w:rsidR="00E129FE">
        <w:t>”</w:t>
      </w:r>
      <w:r>
        <w:t xml:space="preserve">, </w:t>
      </w:r>
      <w:r w:rsidR="00E129FE">
        <w:t>“</w:t>
      </w:r>
      <w:r>
        <w:t>Refresh Data</w:t>
      </w:r>
      <w:r w:rsidR="00E129FE">
        <w:t>”</w:t>
      </w:r>
      <w:r>
        <w:t xml:space="preserve"> or </w:t>
      </w:r>
      <w:r w:rsidR="00E129FE">
        <w:t>“</w:t>
      </w:r>
      <w:r>
        <w:t>Delete Data</w:t>
      </w:r>
      <w:r w:rsidR="00E129FE">
        <w:t>”</w:t>
      </w:r>
      <w:r w:rsidR="00DD0E37">
        <w:t xml:space="preserve"> button to click</w:t>
      </w:r>
      <w:r>
        <w:t>.</w:t>
      </w:r>
    </w:p>
    <w:p w:rsidR="00731D00" w:rsidRPr="00731D00" w:rsidRDefault="00731D00" w:rsidP="00731D00">
      <w:pPr>
        <w:pStyle w:val="Heading2"/>
        <w:rPr>
          <w:b w:val="0"/>
        </w:rPr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</w:p>
    <w:p w:rsidR="006B7102" w:rsidRDefault="006B7102" w:rsidP="006B7102">
      <w:pPr>
        <w:pStyle w:val="Heading2"/>
      </w:pPr>
      <w:r>
        <w:t>Reference:</w:t>
      </w:r>
    </w:p>
    <w:p w:rsidR="006B7102" w:rsidRPr="006B7102" w:rsidRDefault="006B7102" w:rsidP="006B7102">
      <w:r>
        <w:rPr>
          <w:noProof/>
        </w:rPr>
        <w:t>(Rajaraman, 2016)</w:t>
      </w:r>
    </w:p>
    <w:p w:rsidR="00731D00" w:rsidRDefault="00731D00"/>
    <w:sectPr w:rsidR="00731D00">
      <w:footerReference w:type="default" r:id="rId26"/>
      <w:pgSz w:w="12240" w:h="15840"/>
      <w:pgMar w:top="994" w:right="2174" w:bottom="1771" w:left="1483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801AD" w:rsidRDefault="005801AD">
      <w:pPr>
        <w:spacing w:after="0" w:line="240" w:lineRule="auto"/>
      </w:pPr>
      <w:r>
        <w:separator/>
      </w:r>
    </w:p>
  </w:endnote>
  <w:endnote w:type="continuationSeparator" w:id="0">
    <w:p w:rsidR="005801AD" w:rsidRDefault="005801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enlo">
    <w:altName w:val="Menlo Regular"/>
    <w:charset w:val="00"/>
    <w:family w:val="auto"/>
    <w:pitch w:val="variable"/>
    <w:sig w:usb0="E60022FF" w:usb1="D200F9FB" w:usb2="02000028" w:usb3="00000000" w:csb0="000001D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06B5" w:rsidRDefault="000006B5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EB003D">
      <w:rPr>
        <w:noProof/>
      </w:rPr>
      <w:t>4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801AD" w:rsidRDefault="005801AD">
      <w:pPr>
        <w:spacing w:after="0" w:line="240" w:lineRule="auto"/>
      </w:pPr>
      <w:r>
        <w:separator/>
      </w:r>
    </w:p>
  </w:footnote>
  <w:footnote w:type="continuationSeparator" w:id="0">
    <w:p w:rsidR="005801AD" w:rsidRDefault="005801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1BC5E40"/>
    <w:multiLevelType w:val="hybridMultilevel"/>
    <w:tmpl w:val="25080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AB52906"/>
    <w:multiLevelType w:val="hybridMultilevel"/>
    <w:tmpl w:val="06207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02455AD"/>
    <w:multiLevelType w:val="hybridMultilevel"/>
    <w:tmpl w:val="B57AB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4D5563F"/>
    <w:multiLevelType w:val="hybridMultilevel"/>
    <w:tmpl w:val="62EA3210"/>
    <w:lvl w:ilvl="0" w:tplc="43BA87F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11"/>
  </w:num>
  <w:num w:numId="13">
    <w:abstractNumId w:val="12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1D00"/>
    <w:rsid w:val="000006B5"/>
    <w:rsid w:val="00047C65"/>
    <w:rsid w:val="000979EB"/>
    <w:rsid w:val="000A3ED2"/>
    <w:rsid w:val="001725E1"/>
    <w:rsid w:val="001A3234"/>
    <w:rsid w:val="001C6E05"/>
    <w:rsid w:val="001F0DF0"/>
    <w:rsid w:val="0022058E"/>
    <w:rsid w:val="002B156B"/>
    <w:rsid w:val="0031143C"/>
    <w:rsid w:val="00312315"/>
    <w:rsid w:val="00317537"/>
    <w:rsid w:val="0032165A"/>
    <w:rsid w:val="003668F1"/>
    <w:rsid w:val="003C56EA"/>
    <w:rsid w:val="00434FBB"/>
    <w:rsid w:val="004E79C4"/>
    <w:rsid w:val="004F2EE0"/>
    <w:rsid w:val="0050111F"/>
    <w:rsid w:val="00537AD7"/>
    <w:rsid w:val="005801AD"/>
    <w:rsid w:val="0065048A"/>
    <w:rsid w:val="006734C5"/>
    <w:rsid w:val="006B63AA"/>
    <w:rsid w:val="006B7102"/>
    <w:rsid w:val="006C59F7"/>
    <w:rsid w:val="006D796E"/>
    <w:rsid w:val="00716D7F"/>
    <w:rsid w:val="00731D00"/>
    <w:rsid w:val="007C022B"/>
    <w:rsid w:val="00827413"/>
    <w:rsid w:val="00837122"/>
    <w:rsid w:val="008A6BF8"/>
    <w:rsid w:val="009601B2"/>
    <w:rsid w:val="00965EA4"/>
    <w:rsid w:val="00995E52"/>
    <w:rsid w:val="009A52DB"/>
    <w:rsid w:val="009E2BBA"/>
    <w:rsid w:val="00A3592C"/>
    <w:rsid w:val="00A35A9D"/>
    <w:rsid w:val="00A87D15"/>
    <w:rsid w:val="00AC088F"/>
    <w:rsid w:val="00AC0A07"/>
    <w:rsid w:val="00AD14A0"/>
    <w:rsid w:val="00B4339B"/>
    <w:rsid w:val="00B7689A"/>
    <w:rsid w:val="00B94C6E"/>
    <w:rsid w:val="00BC7717"/>
    <w:rsid w:val="00BD618E"/>
    <w:rsid w:val="00BF4077"/>
    <w:rsid w:val="00CA2ECB"/>
    <w:rsid w:val="00CC7755"/>
    <w:rsid w:val="00D45720"/>
    <w:rsid w:val="00DC138E"/>
    <w:rsid w:val="00DD0E37"/>
    <w:rsid w:val="00E129FE"/>
    <w:rsid w:val="00EB003D"/>
    <w:rsid w:val="00EC5C7C"/>
    <w:rsid w:val="00F0503A"/>
    <w:rsid w:val="00F15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0"/>
    <w:lsdException w:name="Subtitle" w:semiHidden="0" w:uiPriority="2" w:unhideWhenUsed="0" w:qFormat="1"/>
    <w:lsdException w:name="Date" w:uiPriority="3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312" w:lineRule="auto"/>
    </w:pPr>
    <w:rPr>
      <w:color w:val="3A3A3A"/>
      <w:sz w:val="26"/>
      <w:szCs w:val="26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24" w:space="6" w:color="3A3A3A"/>
      </w:pBdr>
      <w:spacing w:after="180" w:line="240" w:lineRule="auto"/>
      <w:outlineLvl w:val="0"/>
    </w:pPr>
    <w:rPr>
      <w:rFonts w:eastAsia="微软雅黑"/>
      <w:b/>
      <w:caps/>
      <w:sz w:val="5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120" w:line="240" w:lineRule="auto"/>
      <w:outlineLvl w:val="1"/>
    </w:pPr>
    <w:rPr>
      <w:rFonts w:eastAsia="微软雅黑"/>
      <w:b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outlineLvl w:val="2"/>
    </w:pPr>
    <w:rPr>
      <w:rFonts w:eastAsia="微软雅黑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outlineLvl w:val="3"/>
    </w:pPr>
    <w:rPr>
      <w:rFonts w:eastAsia="微软雅黑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outlineLvl w:val="4"/>
    </w:pPr>
    <w:rPr>
      <w:rFonts w:eastAsia="微软雅黑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outlineLvl w:val="5"/>
    </w:pPr>
    <w:rPr>
      <w:rFonts w:eastAsia="微软雅黑"/>
      <w:b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outlineLvl w:val="6"/>
    </w:pPr>
    <w:rPr>
      <w:rFonts w:eastAsia="微软雅黑"/>
      <w:b/>
      <w:i/>
      <w:iCs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="微软雅黑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="微软雅黑"/>
      <w:i/>
      <w:iCs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uiPriority w:val="33"/>
    <w:semiHidden/>
    <w:unhideWhenUsed/>
    <w:qFormat/>
    <w:rPr>
      <w:b w:val="0"/>
      <w:bCs/>
      <w:i w:val="0"/>
      <w:iCs/>
      <w:color w:val="3A3A3A"/>
      <w:spacing w:val="5"/>
      <w:u w:val="single"/>
    </w:rPr>
  </w:style>
  <w:style w:type="character" w:styleId="IntenseReference">
    <w:name w:val="Intense Reference"/>
    <w:uiPriority w:val="32"/>
    <w:semiHidden/>
    <w:unhideWhenUsed/>
    <w:qFormat/>
    <w:rPr>
      <w:b/>
      <w:bCs/>
      <w:i/>
      <w:caps/>
      <w:smallCaps w:val="0"/>
      <w:color w:val="3A3A3A"/>
      <w:spacing w:val="5"/>
    </w:rPr>
  </w:style>
  <w:style w:type="character" w:customStyle="1" w:styleId="Heading1Char">
    <w:name w:val="Heading 1 Char"/>
    <w:link w:val="Heading1"/>
    <w:uiPriority w:val="9"/>
    <w:rPr>
      <w:rFonts w:ascii="Cambria" w:eastAsia="微软雅黑" w:hAnsi="Cambria" w:cs="Times New Roman"/>
      <w:b/>
      <w:caps/>
      <w:sz w:val="50"/>
      <w:szCs w:val="32"/>
    </w:rPr>
  </w:style>
  <w:style w:type="character" w:customStyle="1" w:styleId="Heading2Char">
    <w:name w:val="Heading 2 Char"/>
    <w:link w:val="Heading2"/>
    <w:uiPriority w:val="9"/>
    <w:rPr>
      <w:rFonts w:ascii="Cambria" w:eastAsia="微软雅黑" w:hAnsi="Cambria" w:cs="Times New Roman"/>
      <w:b/>
    </w:r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contextualSpacing/>
    </w:pPr>
    <w:rPr>
      <w:rFonts w:eastAsia="微软雅黑"/>
      <w:b/>
      <w:caps/>
      <w:kern w:val="28"/>
      <w:sz w:val="94"/>
      <w:szCs w:val="56"/>
    </w:rPr>
  </w:style>
  <w:style w:type="character" w:customStyle="1" w:styleId="TitleChar">
    <w:name w:val="Title Char"/>
    <w:link w:val="Title"/>
    <w:uiPriority w:val="1"/>
    <w:rPr>
      <w:rFonts w:ascii="Cambria" w:eastAsia="微软雅黑" w:hAnsi="Cambria" w:cs="Times New Roman"/>
      <w:b/>
      <w:caps/>
      <w:kern w:val="28"/>
      <w:sz w:val="94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0" w:line="240" w:lineRule="auto"/>
      <w:contextualSpacing/>
    </w:pPr>
    <w:rPr>
      <w:rFonts w:eastAsia="微软雅黑"/>
      <w:i/>
      <w:sz w:val="48"/>
    </w:rPr>
  </w:style>
  <w:style w:type="character" w:customStyle="1" w:styleId="SubtitleChar">
    <w:name w:val="Subtitle Char"/>
    <w:link w:val="Subtitle"/>
    <w:uiPriority w:val="2"/>
    <w:rPr>
      <w:rFonts w:eastAsia="微软雅黑"/>
      <w:i/>
      <w:sz w:val="48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 w:line="240" w:lineRule="auto"/>
    </w:pPr>
    <w:rPr>
      <w:sz w:val="32"/>
    </w:rPr>
  </w:style>
  <w:style w:type="character" w:customStyle="1" w:styleId="DateChar">
    <w:name w:val="Date Char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FooterChar">
    <w:name w:val="Footer Char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mphasis">
    <w:name w:val="Emphasis"/>
    <w:uiPriority w:val="20"/>
    <w:semiHidden/>
    <w:unhideWhenUsed/>
    <w:qFormat/>
    <w:rPr>
      <w:i/>
      <w:iCs/>
      <w:caps/>
      <w:smallCaps w:val="0"/>
      <w:color w:val="3A3A3A"/>
    </w:rPr>
  </w:style>
  <w:style w:type="character" w:styleId="IntenseEmphasis">
    <w:name w:val="Intense Emphasis"/>
    <w:uiPriority w:val="21"/>
    <w:semiHidden/>
    <w:unhideWhenUsed/>
    <w:qFormat/>
    <w:rPr>
      <w:b/>
      <w:iCs/>
      <w:caps/>
      <w:smallCaps w:val="0"/>
      <w:color w:val="3A3A3A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562241"/>
        <w:bottom w:val="single" w:sz="4" w:space="10" w:color="56224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IntenseQuoteChar">
    <w:name w:val="Intense Quote Char"/>
    <w:link w:val="IntenseQuote"/>
    <w:uiPriority w:val="30"/>
    <w:semiHidden/>
    <w:rPr>
      <w:b/>
      <w:i/>
      <w:iCs/>
      <w:sz w:val="36"/>
    </w:rPr>
  </w:style>
  <w:style w:type="character" w:styleId="PlaceholderText">
    <w:name w:val="Placeholder Tex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QuoteChar">
    <w:name w:val="Quote Char"/>
    <w:link w:val="Quote"/>
    <w:uiPriority w:val="29"/>
    <w:semiHidden/>
    <w:rPr>
      <w:iCs/>
      <w:sz w:val="36"/>
    </w:rPr>
  </w:style>
  <w:style w:type="character" w:styleId="Strong">
    <w:name w:val="Strong"/>
    <w:uiPriority w:val="22"/>
    <w:semiHidden/>
    <w:unhideWhenUsed/>
    <w:qFormat/>
    <w:rPr>
      <w:b/>
      <w:bCs/>
      <w:color w:val="3A3A3A"/>
    </w:rPr>
  </w:style>
  <w:style w:type="character" w:styleId="SubtleEmphasis">
    <w:name w:val="Subtle Emphasis"/>
    <w:uiPriority w:val="19"/>
    <w:semiHidden/>
    <w:unhideWhenUsed/>
    <w:qFormat/>
    <w:rPr>
      <w:i/>
      <w:iCs/>
      <w:color w:val="3A3A3A"/>
    </w:rPr>
  </w:style>
  <w:style w:type="character" w:styleId="SubtleReference">
    <w:name w:val="Subtle Reference"/>
    <w:uiPriority w:val="31"/>
    <w:semiHidden/>
    <w:unhideWhenUsed/>
    <w:qFormat/>
    <w:rPr>
      <w:i/>
      <w:caps/>
      <w:smallCaps w:val="0"/>
      <w:color w:val="3A3A3A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Heading3Char">
    <w:name w:val="Heading 3 Char"/>
    <w:link w:val="Heading3"/>
    <w:uiPriority w:val="9"/>
    <w:semiHidden/>
    <w:rPr>
      <w:rFonts w:ascii="Cambria" w:eastAsia="微软雅黑" w:hAnsi="Cambria" w:cs="Times New Roman"/>
      <w:b/>
      <w:i/>
      <w:szCs w:val="24"/>
    </w:rPr>
  </w:style>
  <w:style w:type="character" w:customStyle="1" w:styleId="Heading4Char">
    <w:name w:val="Heading 4 Char"/>
    <w:link w:val="Heading4"/>
    <w:uiPriority w:val="9"/>
    <w:semiHidden/>
    <w:rPr>
      <w:rFonts w:ascii="Cambria" w:eastAsia="微软雅黑" w:hAnsi="Cambria" w:cs="Times New Roman"/>
      <w:iCs/>
    </w:rPr>
  </w:style>
  <w:style w:type="character" w:customStyle="1" w:styleId="Heading5Char">
    <w:name w:val="Heading 5 Char"/>
    <w:link w:val="Heading5"/>
    <w:uiPriority w:val="9"/>
    <w:semiHidden/>
    <w:rPr>
      <w:rFonts w:ascii="Cambria" w:eastAsia="微软雅黑" w:hAnsi="Cambria" w:cs="Times New Roman"/>
      <w:i/>
    </w:rPr>
  </w:style>
  <w:style w:type="character" w:customStyle="1" w:styleId="Heading6Char">
    <w:name w:val="Heading 6 Char"/>
    <w:link w:val="Heading6"/>
    <w:uiPriority w:val="9"/>
    <w:semiHidden/>
    <w:rPr>
      <w:rFonts w:ascii="Cambria" w:eastAsia="微软雅黑" w:hAnsi="Cambria" w:cs="Times New Roman"/>
      <w:b/>
      <w:sz w:val="24"/>
    </w:rPr>
  </w:style>
  <w:style w:type="character" w:customStyle="1" w:styleId="Heading7Char">
    <w:name w:val="Heading 7 Char"/>
    <w:link w:val="Heading7"/>
    <w:uiPriority w:val="9"/>
    <w:semiHidden/>
    <w:rPr>
      <w:rFonts w:ascii="Cambria" w:eastAsia="微软雅黑" w:hAnsi="Cambria" w:cs="Times New Roman"/>
      <w:b/>
      <w:i/>
      <w:iCs/>
      <w:sz w:val="24"/>
    </w:rPr>
  </w:style>
  <w:style w:type="character" w:customStyle="1" w:styleId="Heading8Char">
    <w:name w:val="Heading 8 Char"/>
    <w:link w:val="Heading8"/>
    <w:uiPriority w:val="9"/>
    <w:semiHidden/>
    <w:rPr>
      <w:rFonts w:ascii="Cambria" w:eastAsia="微软雅黑" w:hAnsi="Cambria" w:cs="Times New Roman"/>
      <w:sz w:val="24"/>
      <w:szCs w:val="21"/>
    </w:rPr>
  </w:style>
  <w:style w:type="character" w:customStyle="1" w:styleId="Heading9Char">
    <w:name w:val="Heading 9 Char"/>
    <w:link w:val="Heading9"/>
    <w:uiPriority w:val="9"/>
    <w:semiHidden/>
    <w:rPr>
      <w:rFonts w:ascii="Cambria" w:eastAsia="微软雅黑" w:hAnsi="Cambria" w:cs="Times New Roman"/>
      <w:i/>
      <w:iCs/>
      <w:sz w:val="24"/>
      <w:szCs w:val="21"/>
    </w:rPr>
  </w:style>
  <w:style w:type="paragraph" w:styleId="BodyText">
    <w:name w:val="Body Text"/>
    <w:basedOn w:val="Normal"/>
    <w:link w:val="BodyTextChar"/>
    <w:rsid w:val="00731D00"/>
    <w:pPr>
      <w:spacing w:after="120" w:line="240" w:lineRule="auto"/>
    </w:pPr>
    <w:rPr>
      <w:rFonts w:ascii="Arial" w:eastAsia="Times New Roman" w:hAnsi="Arial"/>
      <w:color w:val="auto"/>
      <w:sz w:val="22"/>
      <w:szCs w:val="24"/>
      <w:lang w:eastAsia="en-US"/>
    </w:rPr>
  </w:style>
  <w:style w:type="character" w:customStyle="1" w:styleId="BodyTextChar">
    <w:name w:val="Body Text Char"/>
    <w:link w:val="BodyText"/>
    <w:rsid w:val="00731D00"/>
    <w:rPr>
      <w:rFonts w:ascii="Arial" w:eastAsia="Times New Roman" w:hAnsi="Arial" w:cs="Times New Roman"/>
      <w:color w:val="auto"/>
      <w:sz w:val="22"/>
      <w:szCs w:val="24"/>
      <w:lang w:eastAsia="en-US"/>
    </w:rPr>
  </w:style>
  <w:style w:type="character" w:styleId="Hyperlink">
    <w:name w:val="Hyperlink"/>
    <w:uiPriority w:val="99"/>
    <w:unhideWhenUsed/>
    <w:rsid w:val="00731D00"/>
    <w:rPr>
      <w:color w:val="36A3B8"/>
      <w:u w:val="single"/>
    </w:rPr>
  </w:style>
  <w:style w:type="paragraph" w:styleId="ListParagraph">
    <w:name w:val="List Paragraph"/>
    <w:basedOn w:val="Normal"/>
    <w:uiPriority w:val="34"/>
    <w:unhideWhenUsed/>
    <w:qFormat/>
    <w:rsid w:val="006B7102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6B7102"/>
  </w:style>
  <w:style w:type="paragraph" w:styleId="HTMLPreformatted">
    <w:name w:val="HTML Preformatted"/>
    <w:basedOn w:val="Normal"/>
    <w:link w:val="HTMLPreformattedChar"/>
    <w:uiPriority w:val="99"/>
    <w:unhideWhenUsed/>
    <w:rsid w:val="004F2E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color w:val="auto"/>
      <w:sz w:val="20"/>
      <w:szCs w:val="20"/>
      <w:lang w:eastAsia="zh-CN"/>
    </w:rPr>
  </w:style>
  <w:style w:type="character" w:customStyle="1" w:styleId="HTMLPreformattedChar">
    <w:name w:val="HTML Preformatted Char"/>
    <w:link w:val="HTMLPreformatted"/>
    <w:uiPriority w:val="99"/>
    <w:rsid w:val="004F2EE0"/>
    <w:rPr>
      <w:rFonts w:ascii="Courier New" w:hAnsi="Courier New" w:cs="Courier New"/>
      <w:color w:val="auto"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6BF8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A6BF8"/>
    <w:rPr>
      <w:rFonts w:ascii="Lucida Grande" w:hAnsi="Lucida Grande"/>
      <w:sz w:val="18"/>
      <w:szCs w:val="18"/>
    </w:rPr>
  </w:style>
  <w:style w:type="character" w:styleId="FollowedHyperlink">
    <w:name w:val="FollowedHyperlink"/>
    <w:uiPriority w:val="99"/>
    <w:semiHidden/>
    <w:unhideWhenUsed/>
    <w:rsid w:val="008A6BF8"/>
    <w:rPr>
      <w:color w:val="805273"/>
      <w:u w:val="single"/>
    </w:rPr>
  </w:style>
  <w:style w:type="character" w:styleId="HTMLCode">
    <w:name w:val="HTML Code"/>
    <w:uiPriority w:val="99"/>
    <w:semiHidden/>
    <w:unhideWhenUsed/>
    <w:rsid w:val="009601B2"/>
    <w:rPr>
      <w:rFonts w:ascii="Courier" w:eastAsia="Cambria" w:hAnsi="Courier" w:cs="Courier"/>
      <w:sz w:val="20"/>
      <w:szCs w:val="20"/>
    </w:rPr>
  </w:style>
  <w:style w:type="character" w:customStyle="1" w:styleId="gp">
    <w:name w:val="gp"/>
    <w:rsid w:val="00A35A9D"/>
  </w:style>
  <w:style w:type="character" w:customStyle="1" w:styleId="nb">
    <w:name w:val="nb"/>
    <w:rsid w:val="00A35A9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0"/>
    <w:lsdException w:name="Subtitle" w:semiHidden="0" w:uiPriority="2" w:unhideWhenUsed="0" w:qFormat="1"/>
    <w:lsdException w:name="Date" w:uiPriority="3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312" w:lineRule="auto"/>
    </w:pPr>
    <w:rPr>
      <w:color w:val="3A3A3A"/>
      <w:sz w:val="26"/>
      <w:szCs w:val="26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24" w:space="6" w:color="3A3A3A"/>
      </w:pBdr>
      <w:spacing w:after="180" w:line="240" w:lineRule="auto"/>
      <w:outlineLvl w:val="0"/>
    </w:pPr>
    <w:rPr>
      <w:rFonts w:eastAsia="微软雅黑"/>
      <w:b/>
      <w:caps/>
      <w:sz w:val="5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120" w:line="240" w:lineRule="auto"/>
      <w:outlineLvl w:val="1"/>
    </w:pPr>
    <w:rPr>
      <w:rFonts w:eastAsia="微软雅黑"/>
      <w:b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outlineLvl w:val="2"/>
    </w:pPr>
    <w:rPr>
      <w:rFonts w:eastAsia="微软雅黑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outlineLvl w:val="3"/>
    </w:pPr>
    <w:rPr>
      <w:rFonts w:eastAsia="微软雅黑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outlineLvl w:val="4"/>
    </w:pPr>
    <w:rPr>
      <w:rFonts w:eastAsia="微软雅黑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outlineLvl w:val="5"/>
    </w:pPr>
    <w:rPr>
      <w:rFonts w:eastAsia="微软雅黑"/>
      <w:b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outlineLvl w:val="6"/>
    </w:pPr>
    <w:rPr>
      <w:rFonts w:eastAsia="微软雅黑"/>
      <w:b/>
      <w:i/>
      <w:iCs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="微软雅黑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="微软雅黑"/>
      <w:i/>
      <w:iCs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uiPriority w:val="33"/>
    <w:semiHidden/>
    <w:unhideWhenUsed/>
    <w:qFormat/>
    <w:rPr>
      <w:b w:val="0"/>
      <w:bCs/>
      <w:i w:val="0"/>
      <w:iCs/>
      <w:color w:val="3A3A3A"/>
      <w:spacing w:val="5"/>
      <w:u w:val="single"/>
    </w:rPr>
  </w:style>
  <w:style w:type="character" w:styleId="IntenseReference">
    <w:name w:val="Intense Reference"/>
    <w:uiPriority w:val="32"/>
    <w:semiHidden/>
    <w:unhideWhenUsed/>
    <w:qFormat/>
    <w:rPr>
      <w:b/>
      <w:bCs/>
      <w:i/>
      <w:caps/>
      <w:smallCaps w:val="0"/>
      <w:color w:val="3A3A3A"/>
      <w:spacing w:val="5"/>
    </w:rPr>
  </w:style>
  <w:style w:type="character" w:customStyle="1" w:styleId="Heading1Char">
    <w:name w:val="Heading 1 Char"/>
    <w:link w:val="Heading1"/>
    <w:uiPriority w:val="9"/>
    <w:rPr>
      <w:rFonts w:ascii="Cambria" w:eastAsia="微软雅黑" w:hAnsi="Cambria" w:cs="Times New Roman"/>
      <w:b/>
      <w:caps/>
      <w:sz w:val="50"/>
      <w:szCs w:val="32"/>
    </w:rPr>
  </w:style>
  <w:style w:type="character" w:customStyle="1" w:styleId="Heading2Char">
    <w:name w:val="Heading 2 Char"/>
    <w:link w:val="Heading2"/>
    <w:uiPriority w:val="9"/>
    <w:rPr>
      <w:rFonts w:ascii="Cambria" w:eastAsia="微软雅黑" w:hAnsi="Cambria" w:cs="Times New Roman"/>
      <w:b/>
    </w:r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contextualSpacing/>
    </w:pPr>
    <w:rPr>
      <w:rFonts w:eastAsia="微软雅黑"/>
      <w:b/>
      <w:caps/>
      <w:kern w:val="28"/>
      <w:sz w:val="94"/>
      <w:szCs w:val="56"/>
    </w:rPr>
  </w:style>
  <w:style w:type="character" w:customStyle="1" w:styleId="TitleChar">
    <w:name w:val="Title Char"/>
    <w:link w:val="Title"/>
    <w:uiPriority w:val="1"/>
    <w:rPr>
      <w:rFonts w:ascii="Cambria" w:eastAsia="微软雅黑" w:hAnsi="Cambria" w:cs="Times New Roman"/>
      <w:b/>
      <w:caps/>
      <w:kern w:val="28"/>
      <w:sz w:val="94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0" w:line="240" w:lineRule="auto"/>
      <w:contextualSpacing/>
    </w:pPr>
    <w:rPr>
      <w:rFonts w:eastAsia="微软雅黑"/>
      <w:i/>
      <w:sz w:val="48"/>
    </w:rPr>
  </w:style>
  <w:style w:type="character" w:customStyle="1" w:styleId="SubtitleChar">
    <w:name w:val="Subtitle Char"/>
    <w:link w:val="Subtitle"/>
    <w:uiPriority w:val="2"/>
    <w:rPr>
      <w:rFonts w:eastAsia="微软雅黑"/>
      <w:i/>
      <w:sz w:val="48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 w:line="240" w:lineRule="auto"/>
    </w:pPr>
    <w:rPr>
      <w:sz w:val="32"/>
    </w:rPr>
  </w:style>
  <w:style w:type="character" w:customStyle="1" w:styleId="DateChar">
    <w:name w:val="Date Char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FooterChar">
    <w:name w:val="Footer Char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mphasis">
    <w:name w:val="Emphasis"/>
    <w:uiPriority w:val="20"/>
    <w:semiHidden/>
    <w:unhideWhenUsed/>
    <w:qFormat/>
    <w:rPr>
      <w:i/>
      <w:iCs/>
      <w:caps/>
      <w:smallCaps w:val="0"/>
      <w:color w:val="3A3A3A"/>
    </w:rPr>
  </w:style>
  <w:style w:type="character" w:styleId="IntenseEmphasis">
    <w:name w:val="Intense Emphasis"/>
    <w:uiPriority w:val="21"/>
    <w:semiHidden/>
    <w:unhideWhenUsed/>
    <w:qFormat/>
    <w:rPr>
      <w:b/>
      <w:iCs/>
      <w:caps/>
      <w:smallCaps w:val="0"/>
      <w:color w:val="3A3A3A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562241"/>
        <w:bottom w:val="single" w:sz="4" w:space="10" w:color="56224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IntenseQuoteChar">
    <w:name w:val="Intense Quote Char"/>
    <w:link w:val="IntenseQuote"/>
    <w:uiPriority w:val="30"/>
    <w:semiHidden/>
    <w:rPr>
      <w:b/>
      <w:i/>
      <w:iCs/>
      <w:sz w:val="36"/>
    </w:rPr>
  </w:style>
  <w:style w:type="character" w:styleId="PlaceholderText">
    <w:name w:val="Placeholder Tex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QuoteChar">
    <w:name w:val="Quote Char"/>
    <w:link w:val="Quote"/>
    <w:uiPriority w:val="29"/>
    <w:semiHidden/>
    <w:rPr>
      <w:iCs/>
      <w:sz w:val="36"/>
    </w:rPr>
  </w:style>
  <w:style w:type="character" w:styleId="Strong">
    <w:name w:val="Strong"/>
    <w:uiPriority w:val="22"/>
    <w:semiHidden/>
    <w:unhideWhenUsed/>
    <w:qFormat/>
    <w:rPr>
      <w:b/>
      <w:bCs/>
      <w:color w:val="3A3A3A"/>
    </w:rPr>
  </w:style>
  <w:style w:type="character" w:styleId="SubtleEmphasis">
    <w:name w:val="Subtle Emphasis"/>
    <w:uiPriority w:val="19"/>
    <w:semiHidden/>
    <w:unhideWhenUsed/>
    <w:qFormat/>
    <w:rPr>
      <w:i/>
      <w:iCs/>
      <w:color w:val="3A3A3A"/>
    </w:rPr>
  </w:style>
  <w:style w:type="character" w:styleId="SubtleReference">
    <w:name w:val="Subtle Reference"/>
    <w:uiPriority w:val="31"/>
    <w:semiHidden/>
    <w:unhideWhenUsed/>
    <w:qFormat/>
    <w:rPr>
      <w:i/>
      <w:caps/>
      <w:smallCaps w:val="0"/>
      <w:color w:val="3A3A3A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Heading3Char">
    <w:name w:val="Heading 3 Char"/>
    <w:link w:val="Heading3"/>
    <w:uiPriority w:val="9"/>
    <w:semiHidden/>
    <w:rPr>
      <w:rFonts w:ascii="Cambria" w:eastAsia="微软雅黑" w:hAnsi="Cambria" w:cs="Times New Roman"/>
      <w:b/>
      <w:i/>
      <w:szCs w:val="24"/>
    </w:rPr>
  </w:style>
  <w:style w:type="character" w:customStyle="1" w:styleId="Heading4Char">
    <w:name w:val="Heading 4 Char"/>
    <w:link w:val="Heading4"/>
    <w:uiPriority w:val="9"/>
    <w:semiHidden/>
    <w:rPr>
      <w:rFonts w:ascii="Cambria" w:eastAsia="微软雅黑" w:hAnsi="Cambria" w:cs="Times New Roman"/>
      <w:iCs/>
    </w:rPr>
  </w:style>
  <w:style w:type="character" w:customStyle="1" w:styleId="Heading5Char">
    <w:name w:val="Heading 5 Char"/>
    <w:link w:val="Heading5"/>
    <w:uiPriority w:val="9"/>
    <w:semiHidden/>
    <w:rPr>
      <w:rFonts w:ascii="Cambria" w:eastAsia="微软雅黑" w:hAnsi="Cambria" w:cs="Times New Roman"/>
      <w:i/>
    </w:rPr>
  </w:style>
  <w:style w:type="character" w:customStyle="1" w:styleId="Heading6Char">
    <w:name w:val="Heading 6 Char"/>
    <w:link w:val="Heading6"/>
    <w:uiPriority w:val="9"/>
    <w:semiHidden/>
    <w:rPr>
      <w:rFonts w:ascii="Cambria" w:eastAsia="微软雅黑" w:hAnsi="Cambria" w:cs="Times New Roman"/>
      <w:b/>
      <w:sz w:val="24"/>
    </w:rPr>
  </w:style>
  <w:style w:type="character" w:customStyle="1" w:styleId="Heading7Char">
    <w:name w:val="Heading 7 Char"/>
    <w:link w:val="Heading7"/>
    <w:uiPriority w:val="9"/>
    <w:semiHidden/>
    <w:rPr>
      <w:rFonts w:ascii="Cambria" w:eastAsia="微软雅黑" w:hAnsi="Cambria" w:cs="Times New Roman"/>
      <w:b/>
      <w:i/>
      <w:iCs/>
      <w:sz w:val="24"/>
    </w:rPr>
  </w:style>
  <w:style w:type="character" w:customStyle="1" w:styleId="Heading8Char">
    <w:name w:val="Heading 8 Char"/>
    <w:link w:val="Heading8"/>
    <w:uiPriority w:val="9"/>
    <w:semiHidden/>
    <w:rPr>
      <w:rFonts w:ascii="Cambria" w:eastAsia="微软雅黑" w:hAnsi="Cambria" w:cs="Times New Roman"/>
      <w:sz w:val="24"/>
      <w:szCs w:val="21"/>
    </w:rPr>
  </w:style>
  <w:style w:type="character" w:customStyle="1" w:styleId="Heading9Char">
    <w:name w:val="Heading 9 Char"/>
    <w:link w:val="Heading9"/>
    <w:uiPriority w:val="9"/>
    <w:semiHidden/>
    <w:rPr>
      <w:rFonts w:ascii="Cambria" w:eastAsia="微软雅黑" w:hAnsi="Cambria" w:cs="Times New Roman"/>
      <w:i/>
      <w:iCs/>
      <w:sz w:val="24"/>
      <w:szCs w:val="21"/>
    </w:rPr>
  </w:style>
  <w:style w:type="paragraph" w:styleId="BodyText">
    <w:name w:val="Body Text"/>
    <w:basedOn w:val="Normal"/>
    <w:link w:val="BodyTextChar"/>
    <w:rsid w:val="00731D00"/>
    <w:pPr>
      <w:spacing w:after="120" w:line="240" w:lineRule="auto"/>
    </w:pPr>
    <w:rPr>
      <w:rFonts w:ascii="Arial" w:eastAsia="Times New Roman" w:hAnsi="Arial"/>
      <w:color w:val="auto"/>
      <w:sz w:val="22"/>
      <w:szCs w:val="24"/>
      <w:lang w:eastAsia="en-US"/>
    </w:rPr>
  </w:style>
  <w:style w:type="character" w:customStyle="1" w:styleId="BodyTextChar">
    <w:name w:val="Body Text Char"/>
    <w:link w:val="BodyText"/>
    <w:rsid w:val="00731D00"/>
    <w:rPr>
      <w:rFonts w:ascii="Arial" w:eastAsia="Times New Roman" w:hAnsi="Arial" w:cs="Times New Roman"/>
      <w:color w:val="auto"/>
      <w:sz w:val="22"/>
      <w:szCs w:val="24"/>
      <w:lang w:eastAsia="en-US"/>
    </w:rPr>
  </w:style>
  <w:style w:type="character" w:styleId="Hyperlink">
    <w:name w:val="Hyperlink"/>
    <w:uiPriority w:val="99"/>
    <w:unhideWhenUsed/>
    <w:rsid w:val="00731D00"/>
    <w:rPr>
      <w:color w:val="36A3B8"/>
      <w:u w:val="single"/>
    </w:rPr>
  </w:style>
  <w:style w:type="paragraph" w:styleId="ListParagraph">
    <w:name w:val="List Paragraph"/>
    <w:basedOn w:val="Normal"/>
    <w:uiPriority w:val="34"/>
    <w:unhideWhenUsed/>
    <w:qFormat/>
    <w:rsid w:val="006B7102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6B7102"/>
  </w:style>
  <w:style w:type="paragraph" w:styleId="HTMLPreformatted">
    <w:name w:val="HTML Preformatted"/>
    <w:basedOn w:val="Normal"/>
    <w:link w:val="HTMLPreformattedChar"/>
    <w:uiPriority w:val="99"/>
    <w:unhideWhenUsed/>
    <w:rsid w:val="004F2E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color w:val="auto"/>
      <w:sz w:val="20"/>
      <w:szCs w:val="20"/>
      <w:lang w:eastAsia="zh-CN"/>
    </w:rPr>
  </w:style>
  <w:style w:type="character" w:customStyle="1" w:styleId="HTMLPreformattedChar">
    <w:name w:val="HTML Preformatted Char"/>
    <w:link w:val="HTMLPreformatted"/>
    <w:uiPriority w:val="99"/>
    <w:rsid w:val="004F2EE0"/>
    <w:rPr>
      <w:rFonts w:ascii="Courier New" w:hAnsi="Courier New" w:cs="Courier New"/>
      <w:color w:val="auto"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6BF8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A6BF8"/>
    <w:rPr>
      <w:rFonts w:ascii="Lucida Grande" w:hAnsi="Lucida Grande"/>
      <w:sz w:val="18"/>
      <w:szCs w:val="18"/>
    </w:rPr>
  </w:style>
  <w:style w:type="character" w:styleId="FollowedHyperlink">
    <w:name w:val="FollowedHyperlink"/>
    <w:uiPriority w:val="99"/>
    <w:semiHidden/>
    <w:unhideWhenUsed/>
    <w:rsid w:val="008A6BF8"/>
    <w:rPr>
      <w:color w:val="805273"/>
      <w:u w:val="single"/>
    </w:rPr>
  </w:style>
  <w:style w:type="character" w:styleId="HTMLCode">
    <w:name w:val="HTML Code"/>
    <w:uiPriority w:val="99"/>
    <w:semiHidden/>
    <w:unhideWhenUsed/>
    <w:rsid w:val="009601B2"/>
    <w:rPr>
      <w:rFonts w:ascii="Courier" w:eastAsia="Cambria" w:hAnsi="Courier" w:cs="Courier"/>
      <w:sz w:val="20"/>
      <w:szCs w:val="20"/>
    </w:rPr>
  </w:style>
  <w:style w:type="character" w:customStyle="1" w:styleId="gp">
    <w:name w:val="gp"/>
    <w:rsid w:val="00A35A9D"/>
  </w:style>
  <w:style w:type="character" w:customStyle="1" w:styleId="nb">
    <w:name w:val="nb"/>
    <w:rsid w:val="00A35A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67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hyperlink" Target="http://127.0.0.1:8000/googleSheetIntoDB/" TargetMode="External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hyperlink" Target="https://www.python.org/downloads/mac-osx/" TargetMode="External"/><Relationship Id="rId11" Type="http://schemas.openxmlformats.org/officeDocument/2006/relationships/image" Target="media/image2.png"/><Relationship Id="rId12" Type="http://schemas.openxmlformats.org/officeDocument/2006/relationships/hyperlink" Target="http://cheng.logdown.com/posts/2015/01/17/install-postgresql-and-psycopg2-on-mac-osx" TargetMode="External"/><Relationship Id="rId13" Type="http://schemas.openxmlformats.org/officeDocument/2006/relationships/hyperlink" Target="https://console.developers.google.com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intosh%20HD:Users:yiweisun:Library:Containers:com.microsoft.Word:Data:Library:Caches:1033:TM10002077:Catalog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>
  <b:Source>
    <b:Tag>Raj16</b:Tag>
    <b:SourceType>InternetSite</b:SourceType>
    <b:Guid>{E5397163-51B3-1044-A6D0-DBC73AAC69DB}</b:Guid>
    <b:Author>
      <b:Author>
        <b:NameList>
          <b:Person>
            <b:Last>Rajaraman</b:Last>
            <b:First>Arulmurugan</b:First>
          </b:Person>
        </b:NameList>
      </b:Author>
    </b:Author>
    <b:Title>Web Developer</b:Title>
    <b:City>NA</b:City>
    <b:Year>2016</b:Year>
    <b:InternetSiteTitle>INDJANGO</b:InternetSiteTitle>
    <b:URL>http://www.indjango.com/access-google-sheets-in-python-using-gspread/</b:URL>
    <b:Month>01</b:Month>
    <b:Day>01</b:Day>
    <b:YearAccessed>2016</b:YearAccessed>
    <b:RefOrder>1</b:RefOrder>
  </b:Source>
</b:Sources>
</file>

<file path=customXml/itemProps1.xml><?xml version="1.0" encoding="utf-8"?>
<ds:datastoreItem xmlns:ds="http://schemas.openxmlformats.org/officeDocument/2006/customXml" ds:itemID="{EC78CFFC-FA9B-C34F-8CAE-84DDF3C06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Catalog.dotx</Template>
  <TotalTime>0</TotalTime>
  <Pages>10</Pages>
  <Words>622</Words>
  <Characters>3548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4162</CharactersWithSpaces>
  <SharedDoc>false</SharedDoc>
  <HLinks>
    <vt:vector size="24" baseType="variant">
      <vt:variant>
        <vt:i4>852042</vt:i4>
      </vt:variant>
      <vt:variant>
        <vt:i4>9</vt:i4>
      </vt:variant>
      <vt:variant>
        <vt:i4>0</vt:i4>
      </vt:variant>
      <vt:variant>
        <vt:i4>5</vt:i4>
      </vt:variant>
      <vt:variant>
        <vt:lpwstr>http://127.0.0.1:8000/googleSheetIntoDB/</vt:lpwstr>
      </vt:variant>
      <vt:variant>
        <vt:lpwstr/>
      </vt:variant>
      <vt:variant>
        <vt:i4>3932278</vt:i4>
      </vt:variant>
      <vt:variant>
        <vt:i4>6</vt:i4>
      </vt:variant>
      <vt:variant>
        <vt:i4>0</vt:i4>
      </vt:variant>
      <vt:variant>
        <vt:i4>5</vt:i4>
      </vt:variant>
      <vt:variant>
        <vt:lpwstr>https://console.developers.google.com/</vt:lpwstr>
      </vt:variant>
      <vt:variant>
        <vt:lpwstr/>
      </vt:variant>
      <vt:variant>
        <vt:i4>5111820</vt:i4>
      </vt:variant>
      <vt:variant>
        <vt:i4>3</vt:i4>
      </vt:variant>
      <vt:variant>
        <vt:i4>0</vt:i4>
      </vt:variant>
      <vt:variant>
        <vt:i4>5</vt:i4>
      </vt:variant>
      <vt:variant>
        <vt:lpwstr>http://cheng.logdown.com/posts/2015/01/17/install-postgresql-and-psycopg2-on-mac-osx</vt:lpwstr>
      </vt:variant>
      <vt:variant>
        <vt:lpwstr/>
      </vt:variant>
      <vt:variant>
        <vt:i4>4915309</vt:i4>
      </vt:variant>
      <vt:variant>
        <vt:i4>0</vt:i4>
      </vt:variant>
      <vt:variant>
        <vt:i4>0</vt:i4>
      </vt:variant>
      <vt:variant>
        <vt:i4>5</vt:i4>
      </vt:variant>
      <vt:variant>
        <vt:lpwstr>https://www.python.org/downloads/mac-osx/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GDCB</cp:lastModifiedBy>
  <cp:revision>2</cp:revision>
  <cp:lastPrinted>2016-06-03T14:35:00Z</cp:lastPrinted>
  <dcterms:created xsi:type="dcterms:W3CDTF">2016-06-06T15:01:00Z</dcterms:created>
  <dcterms:modified xsi:type="dcterms:W3CDTF">2016-06-06T15:01:00Z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TF10002026</vt:lpwstr>
  </property>
</Properties>
</file>