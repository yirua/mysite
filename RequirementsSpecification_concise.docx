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37AD7" w14:paraId="3C860E70" w14:textId="77777777">
        <w:tc>
          <w:tcPr>
            <w:tcW w:w="965" w:type="dxa"/>
            <w:shd w:val="clear" w:color="auto" w:fill="3A3A3A" w:themeFill="text2"/>
          </w:tcPr>
          <w:p w14:paraId="28659D2A" w14:textId="77777777" w:rsidR="00537AD7" w:rsidRDefault="00537AD7">
            <w:pPr>
              <w:spacing w:before="260"/>
            </w:pPr>
          </w:p>
        </w:tc>
        <w:tc>
          <w:tcPr>
            <w:tcW w:w="518" w:type="dxa"/>
          </w:tcPr>
          <w:p w14:paraId="5D4B0C3A" w14:textId="77777777" w:rsidR="00537AD7" w:rsidRDefault="00537AD7">
            <w:pPr>
              <w:spacing w:before="260"/>
            </w:pPr>
          </w:p>
        </w:tc>
        <w:tc>
          <w:tcPr>
            <w:tcW w:w="8581" w:type="dxa"/>
          </w:tcPr>
          <w:p w14:paraId="23210136" w14:textId="77777777" w:rsidR="00537AD7" w:rsidRDefault="00731D00">
            <w:pPr>
              <w:pStyle w:val="Title"/>
            </w:pPr>
            <w:r>
              <w:t>User Requirement Analysis</w:t>
            </w:r>
          </w:p>
          <w:p w14:paraId="44383CEC" w14:textId="77777777" w:rsidR="00537AD7" w:rsidRDefault="00731D00" w:rsidP="00731D00">
            <w:pPr>
              <w:pStyle w:val="Subtitle"/>
            </w:pPr>
            <w:r>
              <w:t>Google Sheet Into DB</w:t>
            </w:r>
          </w:p>
        </w:tc>
      </w:tr>
    </w:tbl>
    <w:p w14:paraId="7DE4BD52" w14:textId="5B3D6B2A" w:rsidR="00537AD7" w:rsidRDefault="00731D00">
      <w:pPr>
        <w:pStyle w:val="Date"/>
      </w:pPr>
      <w:r>
        <w:t>May 25, 2016</w:t>
      </w:r>
      <w:r w:rsidR="008A6BF8">
        <w:tab/>
      </w:r>
      <w:r w:rsidR="008A6BF8">
        <w:tab/>
      </w:r>
      <w:r w:rsidR="008A6BF8">
        <w:tab/>
      </w:r>
      <w:r w:rsidR="008A6BF8">
        <w:tab/>
      </w:r>
      <w:r w:rsidR="008A6BF8">
        <w:tab/>
      </w:r>
      <w:r w:rsidR="008A6BF8">
        <w:tab/>
      </w:r>
      <w:proofErr w:type="spellStart"/>
      <w:r w:rsidR="008A6BF8">
        <w:t>Yiwei</w:t>
      </w:r>
      <w:proofErr w:type="spellEnd"/>
      <w:r w:rsidR="008A6BF8">
        <w:t xml:space="preserve"> Sun</w:t>
      </w:r>
    </w:p>
    <w:p w14:paraId="4B3FDC70" w14:textId="77777777" w:rsidR="00537AD7" w:rsidRDefault="00731D00">
      <w:pPr>
        <w:pStyle w:val="Heading1"/>
      </w:pPr>
      <w:bookmarkStart w:id="0" w:name="_Toc328301904"/>
      <w:r>
        <w:t>Purpose</w:t>
      </w:r>
      <w:bookmarkEnd w:id="0"/>
    </w:p>
    <w:p w14:paraId="6BF89305" w14:textId="618962FB" w:rsidR="00731D00" w:rsidRPr="001F45B8" w:rsidRDefault="00731D00" w:rsidP="00731D00">
      <w:pPr>
        <w:pStyle w:val="BodyText"/>
      </w:pPr>
      <w:r>
        <w:t xml:space="preserve">This open source </w:t>
      </w:r>
      <w:r w:rsidR="0073004F">
        <w:t xml:space="preserve">pipeline </w:t>
      </w:r>
      <w:r>
        <w:t xml:space="preserve">project is for G2F collaborators to </w:t>
      </w:r>
      <w:r w:rsidR="0073004F">
        <w:t xml:space="preserve">exchange and share their Google sheet data. </w:t>
      </w:r>
      <w:r w:rsidR="00814188">
        <w:t xml:space="preserve">Considering </w:t>
      </w:r>
      <w:proofErr w:type="spellStart"/>
      <w:r w:rsidR="00814188">
        <w:t>security</w:t>
      </w:r>
      <w:proofErr w:type="gramStart"/>
      <w:r w:rsidR="00814188">
        <w:t>,budget</w:t>
      </w:r>
      <w:proofErr w:type="spellEnd"/>
      <w:proofErr w:type="gramEnd"/>
      <w:r w:rsidR="0073004F">
        <w:t xml:space="preserve"> and computer knowledge level within the whole G2F collaborators</w:t>
      </w:r>
      <w:r>
        <w:t xml:space="preserve">, it would be </w:t>
      </w:r>
      <w:r w:rsidR="0073004F">
        <w:t>straightforward</w:t>
      </w:r>
      <w:r>
        <w:t xml:space="preserve"> for </w:t>
      </w:r>
      <w:r w:rsidR="0073004F">
        <w:t>them to</w:t>
      </w:r>
      <w:r>
        <w:t xml:space="preserve"> </w:t>
      </w:r>
      <w:r w:rsidR="00814188">
        <w:t>put</w:t>
      </w:r>
      <w:r>
        <w:t xml:space="preserve"> </w:t>
      </w:r>
      <w:r w:rsidR="0073004F">
        <w:t xml:space="preserve">all </w:t>
      </w:r>
      <w:r>
        <w:t xml:space="preserve">the </w:t>
      </w:r>
      <w:r w:rsidR="0073004F">
        <w:t xml:space="preserve">Google sheet </w:t>
      </w:r>
      <w:r>
        <w:t xml:space="preserve">data </w:t>
      </w:r>
      <w:r w:rsidR="00814188">
        <w:t>into</w:t>
      </w:r>
      <w:r w:rsidR="0073004F">
        <w:t xml:space="preserve"> </w:t>
      </w:r>
      <w:r>
        <w:t>a</w:t>
      </w:r>
      <w:r w:rsidR="00814188">
        <w:t>n open source</w:t>
      </w:r>
      <w:r>
        <w:t xml:space="preserve"> database </w:t>
      </w:r>
      <w:r w:rsidR="0073004F">
        <w:t>lo</w:t>
      </w:r>
      <w:r w:rsidR="00814188">
        <w:t xml:space="preserve">cated in a server through </w:t>
      </w:r>
      <w:r w:rsidR="0073004F">
        <w:t xml:space="preserve">a simple </w:t>
      </w:r>
      <w:r>
        <w:t xml:space="preserve">to use web interface. We would like to use </w:t>
      </w:r>
      <w:proofErr w:type="spellStart"/>
      <w:r>
        <w:t>Django</w:t>
      </w:r>
      <w:proofErr w:type="spellEnd"/>
      <w:r>
        <w:t xml:space="preserve"> framework</w:t>
      </w:r>
      <w:r w:rsidR="00814188">
        <w:t xml:space="preserve"> and </w:t>
      </w:r>
      <w:proofErr w:type="spellStart"/>
      <w:r w:rsidR="00814188">
        <w:t>Postgresql</w:t>
      </w:r>
      <w:proofErr w:type="spellEnd"/>
      <w:r>
        <w:t xml:space="preserve"> to </w:t>
      </w:r>
      <w:r w:rsidR="00814188">
        <w:t xml:space="preserve">create this pipeline </w:t>
      </w:r>
      <w:r>
        <w:t xml:space="preserve">since </w:t>
      </w:r>
      <w:proofErr w:type="spellStart"/>
      <w:r>
        <w:t>Django</w:t>
      </w:r>
      <w:proofErr w:type="spellEnd"/>
      <w:r>
        <w:t xml:space="preserve"> and </w:t>
      </w:r>
      <w:proofErr w:type="spellStart"/>
      <w:r>
        <w:t>Postgresql</w:t>
      </w:r>
      <w:proofErr w:type="spellEnd"/>
      <w:r>
        <w:t xml:space="preserve"> are all </w:t>
      </w:r>
      <w:r w:rsidR="00814188">
        <w:t xml:space="preserve">free </w:t>
      </w:r>
      <w:r>
        <w:t xml:space="preserve">open source </w:t>
      </w:r>
      <w:r w:rsidR="008A6BF8">
        <w:t>software</w:t>
      </w:r>
      <w:r w:rsidR="00814188">
        <w:t xml:space="preserve"> with security levels control</w:t>
      </w:r>
      <w:r w:rsidR="008A6BF8">
        <w:t xml:space="preserve">, </w:t>
      </w:r>
      <w:r w:rsidR="00814188">
        <w:t>furthermore</w:t>
      </w:r>
      <w:r w:rsidR="008A6BF8">
        <w:t xml:space="preserve">, </w:t>
      </w:r>
      <w:proofErr w:type="spellStart"/>
      <w:r>
        <w:t>Django</w:t>
      </w:r>
      <w:proofErr w:type="spellEnd"/>
      <w:r>
        <w:t xml:space="preserve"> is </w:t>
      </w:r>
      <w:r w:rsidR="00814188">
        <w:t>facile</w:t>
      </w:r>
      <w:r>
        <w:t xml:space="preserve"> to </w:t>
      </w:r>
      <w:r w:rsidR="003B3E9D">
        <w:t xml:space="preserve">learn or to </w:t>
      </w:r>
      <w:r w:rsidR="00814188">
        <w:t xml:space="preserve">create web interfaces connecting with open source database like </w:t>
      </w:r>
      <w:proofErr w:type="spellStart"/>
      <w:r w:rsidR="00814188">
        <w:t>Postgresql</w:t>
      </w:r>
      <w:proofErr w:type="spellEnd"/>
      <w:r w:rsidR="00814188">
        <w:t>.</w:t>
      </w:r>
    </w:p>
    <w:p w14:paraId="3A2D1AF5" w14:textId="77777777" w:rsidR="00537AD7" w:rsidRDefault="006734C5">
      <w:r>
        <w:rPr>
          <w:noProof/>
          <w:lang w:eastAsia="en-US"/>
        </w:rPr>
        <w:lastRenderedPageBreak/>
        <w:drawing>
          <wp:inline distT="0" distB="0" distL="0" distR="0" wp14:anchorId="5AC869D0" wp14:editId="55902C59">
            <wp:extent cx="5449824" cy="3639312"/>
            <wp:effectExtent l="0" t="0" r="0" b="0"/>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9824" cy="3639312"/>
                    </a:xfrm>
                    <a:prstGeom prst="rect">
                      <a:avLst/>
                    </a:prstGeom>
                  </pic:spPr>
                </pic:pic>
              </a:graphicData>
            </a:graphic>
          </wp:inline>
        </w:drawing>
      </w:r>
    </w:p>
    <w:sdt>
      <w:sdtPr>
        <w:id w:val="-916020581"/>
        <w:docPartObj>
          <w:docPartGallery w:val="Table of Contents"/>
          <w:docPartUnique/>
        </w:docPartObj>
      </w:sdtPr>
      <w:sdtEndPr>
        <w:rPr>
          <w:rFonts w:ascii="Cambria" w:eastAsiaTheme="minorHAnsi" w:hAnsi="Cambria" w:cs="Menlo"/>
          <w:bCs/>
          <w:caps w:val="0"/>
          <w:noProof/>
          <w:sz w:val="26"/>
          <w:szCs w:val="26"/>
        </w:rPr>
      </w:sdtEndPr>
      <w:sdtContent>
        <w:p w14:paraId="72018400" w14:textId="3E9E947D" w:rsidR="00E612CC" w:rsidRDefault="00E612CC">
          <w:pPr>
            <w:pStyle w:val="TOCHeading"/>
          </w:pPr>
          <w:r>
            <w:t>Table of Contents</w:t>
          </w:r>
        </w:p>
        <w:p w14:paraId="7A979C23" w14:textId="77777777" w:rsidR="00E612CC" w:rsidRDefault="00E612CC">
          <w:pPr>
            <w:pStyle w:val="TOC1"/>
            <w:tabs>
              <w:tab w:val="right" w:leader="dot" w:pos="8573"/>
            </w:tabs>
            <w:rPr>
              <w:rFonts w:eastAsiaTheme="minorEastAsia" w:cstheme="minorBidi"/>
              <w:b w:val="0"/>
              <w:noProof/>
              <w:color w:val="auto"/>
            </w:rPr>
          </w:pPr>
          <w:r>
            <w:rPr>
              <w:b w:val="0"/>
            </w:rPr>
            <w:fldChar w:fldCharType="begin"/>
          </w:r>
          <w:r>
            <w:instrText xml:space="preserve"> TOC \o "1-3" \h \z \u </w:instrText>
          </w:r>
          <w:r>
            <w:rPr>
              <w:b w:val="0"/>
            </w:rPr>
            <w:fldChar w:fldCharType="separate"/>
          </w:r>
          <w:r>
            <w:rPr>
              <w:noProof/>
            </w:rPr>
            <w:t>Purpose</w:t>
          </w:r>
          <w:r>
            <w:rPr>
              <w:noProof/>
            </w:rPr>
            <w:tab/>
          </w:r>
          <w:r>
            <w:rPr>
              <w:noProof/>
            </w:rPr>
            <w:fldChar w:fldCharType="begin"/>
          </w:r>
          <w:r>
            <w:rPr>
              <w:noProof/>
            </w:rPr>
            <w:instrText xml:space="preserve"> PAGEREF _Toc328301904 \h </w:instrText>
          </w:r>
          <w:r>
            <w:rPr>
              <w:noProof/>
            </w:rPr>
          </w:r>
          <w:r>
            <w:rPr>
              <w:noProof/>
            </w:rPr>
            <w:fldChar w:fldCharType="separate"/>
          </w:r>
          <w:r w:rsidR="00B71BC7">
            <w:rPr>
              <w:noProof/>
            </w:rPr>
            <w:t>1</w:t>
          </w:r>
          <w:r>
            <w:rPr>
              <w:noProof/>
            </w:rPr>
            <w:fldChar w:fldCharType="end"/>
          </w:r>
        </w:p>
        <w:p w14:paraId="254DEE71" w14:textId="77777777" w:rsidR="00E612CC" w:rsidRDefault="00E612CC">
          <w:pPr>
            <w:pStyle w:val="TOC2"/>
            <w:tabs>
              <w:tab w:val="right" w:leader="dot" w:pos="8573"/>
            </w:tabs>
            <w:rPr>
              <w:rFonts w:eastAsiaTheme="minorEastAsia" w:cstheme="minorBidi"/>
              <w:b w:val="0"/>
              <w:noProof/>
              <w:color w:val="auto"/>
              <w:sz w:val="24"/>
              <w:szCs w:val="24"/>
            </w:rPr>
          </w:pPr>
          <w:r>
            <w:rPr>
              <w:noProof/>
            </w:rPr>
            <w:t>User diagram</w:t>
          </w:r>
          <w:r>
            <w:rPr>
              <w:noProof/>
            </w:rPr>
            <w:tab/>
          </w:r>
          <w:r>
            <w:rPr>
              <w:noProof/>
            </w:rPr>
            <w:fldChar w:fldCharType="begin"/>
          </w:r>
          <w:r>
            <w:rPr>
              <w:noProof/>
            </w:rPr>
            <w:instrText xml:space="preserve"> PAGEREF _Toc328301905 \h </w:instrText>
          </w:r>
          <w:r>
            <w:rPr>
              <w:noProof/>
            </w:rPr>
          </w:r>
          <w:r>
            <w:rPr>
              <w:noProof/>
            </w:rPr>
            <w:fldChar w:fldCharType="separate"/>
          </w:r>
          <w:r w:rsidR="00B71BC7">
            <w:rPr>
              <w:noProof/>
            </w:rPr>
            <w:t>3</w:t>
          </w:r>
          <w:r>
            <w:rPr>
              <w:noProof/>
            </w:rPr>
            <w:fldChar w:fldCharType="end"/>
          </w:r>
        </w:p>
        <w:p w14:paraId="39C1251D" w14:textId="77777777" w:rsidR="00E612CC" w:rsidRDefault="00E612CC">
          <w:pPr>
            <w:pStyle w:val="TOC2"/>
            <w:tabs>
              <w:tab w:val="right" w:leader="dot" w:pos="8573"/>
            </w:tabs>
            <w:rPr>
              <w:rFonts w:eastAsiaTheme="minorEastAsia" w:cstheme="minorBidi"/>
              <w:b w:val="0"/>
              <w:noProof/>
              <w:color w:val="auto"/>
              <w:sz w:val="24"/>
              <w:szCs w:val="24"/>
            </w:rPr>
          </w:pPr>
          <w:r>
            <w:rPr>
              <w:noProof/>
            </w:rPr>
            <w:t>Requirement analysis</w:t>
          </w:r>
          <w:r>
            <w:rPr>
              <w:noProof/>
            </w:rPr>
            <w:tab/>
          </w:r>
          <w:r>
            <w:rPr>
              <w:noProof/>
            </w:rPr>
            <w:fldChar w:fldCharType="begin"/>
          </w:r>
          <w:r>
            <w:rPr>
              <w:noProof/>
            </w:rPr>
            <w:instrText xml:space="preserve"> PAGEREF _Toc328301906 \h </w:instrText>
          </w:r>
          <w:r>
            <w:rPr>
              <w:noProof/>
            </w:rPr>
          </w:r>
          <w:r>
            <w:rPr>
              <w:noProof/>
            </w:rPr>
            <w:fldChar w:fldCharType="separate"/>
          </w:r>
          <w:r w:rsidR="00B71BC7">
            <w:rPr>
              <w:noProof/>
            </w:rPr>
            <w:t>5</w:t>
          </w:r>
          <w:r>
            <w:rPr>
              <w:noProof/>
            </w:rPr>
            <w:fldChar w:fldCharType="end"/>
          </w:r>
        </w:p>
        <w:p w14:paraId="0B7AF781" w14:textId="77777777" w:rsidR="00E612CC" w:rsidRDefault="00E612CC">
          <w:pPr>
            <w:pStyle w:val="TOC2"/>
            <w:tabs>
              <w:tab w:val="right" w:leader="dot" w:pos="8573"/>
            </w:tabs>
            <w:rPr>
              <w:rFonts w:eastAsiaTheme="minorEastAsia" w:cstheme="minorBidi"/>
              <w:b w:val="0"/>
              <w:noProof/>
              <w:color w:val="auto"/>
              <w:sz w:val="24"/>
              <w:szCs w:val="24"/>
            </w:rPr>
          </w:pPr>
          <w:r>
            <w:rPr>
              <w:noProof/>
            </w:rPr>
            <w:t>Web page design</w:t>
          </w:r>
          <w:r>
            <w:rPr>
              <w:noProof/>
            </w:rPr>
            <w:tab/>
          </w:r>
          <w:r>
            <w:rPr>
              <w:noProof/>
            </w:rPr>
            <w:fldChar w:fldCharType="begin"/>
          </w:r>
          <w:r>
            <w:rPr>
              <w:noProof/>
            </w:rPr>
            <w:instrText xml:space="preserve"> PAGEREF _Toc328301908 \h </w:instrText>
          </w:r>
          <w:r>
            <w:rPr>
              <w:noProof/>
            </w:rPr>
          </w:r>
          <w:r>
            <w:rPr>
              <w:noProof/>
            </w:rPr>
            <w:fldChar w:fldCharType="separate"/>
          </w:r>
          <w:r w:rsidR="00B71BC7">
            <w:rPr>
              <w:noProof/>
            </w:rPr>
            <w:t>7</w:t>
          </w:r>
          <w:r>
            <w:rPr>
              <w:noProof/>
            </w:rPr>
            <w:fldChar w:fldCharType="end"/>
          </w:r>
        </w:p>
        <w:p w14:paraId="0775D04E" w14:textId="77777777" w:rsidR="00E612CC" w:rsidRDefault="00E612CC">
          <w:pPr>
            <w:pStyle w:val="TOC2"/>
            <w:tabs>
              <w:tab w:val="right" w:leader="dot" w:pos="8573"/>
            </w:tabs>
            <w:rPr>
              <w:rFonts w:eastAsiaTheme="minorEastAsia" w:cstheme="minorBidi"/>
              <w:b w:val="0"/>
              <w:noProof/>
              <w:color w:val="auto"/>
              <w:sz w:val="24"/>
              <w:szCs w:val="24"/>
            </w:rPr>
          </w:pPr>
          <w:r>
            <w:rPr>
              <w:noProof/>
            </w:rPr>
            <w:t>Database design</w:t>
          </w:r>
          <w:r>
            <w:rPr>
              <w:noProof/>
            </w:rPr>
            <w:tab/>
          </w:r>
          <w:r>
            <w:rPr>
              <w:noProof/>
            </w:rPr>
            <w:fldChar w:fldCharType="begin"/>
          </w:r>
          <w:r>
            <w:rPr>
              <w:noProof/>
            </w:rPr>
            <w:instrText xml:space="preserve"> PAGEREF _Toc328301909 \h </w:instrText>
          </w:r>
          <w:r>
            <w:rPr>
              <w:noProof/>
            </w:rPr>
          </w:r>
          <w:r>
            <w:rPr>
              <w:noProof/>
            </w:rPr>
            <w:fldChar w:fldCharType="separate"/>
          </w:r>
          <w:r w:rsidR="00B71BC7">
            <w:rPr>
              <w:noProof/>
            </w:rPr>
            <w:t>10</w:t>
          </w:r>
          <w:r>
            <w:rPr>
              <w:noProof/>
            </w:rPr>
            <w:fldChar w:fldCharType="end"/>
          </w:r>
        </w:p>
        <w:p w14:paraId="4DC4FBE7" w14:textId="77777777" w:rsidR="00E612CC" w:rsidRDefault="00E612CC">
          <w:pPr>
            <w:pStyle w:val="TOC2"/>
            <w:tabs>
              <w:tab w:val="right" w:leader="dot" w:pos="8573"/>
            </w:tabs>
            <w:rPr>
              <w:rFonts w:eastAsiaTheme="minorEastAsia" w:cstheme="minorBidi"/>
              <w:b w:val="0"/>
              <w:noProof/>
              <w:color w:val="auto"/>
              <w:sz w:val="24"/>
              <w:szCs w:val="24"/>
            </w:rPr>
          </w:pPr>
          <w:r>
            <w:rPr>
              <w:noProof/>
            </w:rPr>
            <w:t>Data structure and design methods</w:t>
          </w:r>
          <w:r>
            <w:rPr>
              <w:noProof/>
            </w:rPr>
            <w:tab/>
          </w:r>
          <w:r>
            <w:rPr>
              <w:noProof/>
            </w:rPr>
            <w:fldChar w:fldCharType="begin"/>
          </w:r>
          <w:r>
            <w:rPr>
              <w:noProof/>
            </w:rPr>
            <w:instrText xml:space="preserve"> PAGEREF _Toc328301910 \h </w:instrText>
          </w:r>
          <w:r>
            <w:rPr>
              <w:noProof/>
            </w:rPr>
          </w:r>
          <w:r>
            <w:rPr>
              <w:noProof/>
            </w:rPr>
            <w:fldChar w:fldCharType="separate"/>
          </w:r>
          <w:r w:rsidR="00B71BC7">
            <w:rPr>
              <w:noProof/>
            </w:rPr>
            <w:t>11</w:t>
          </w:r>
          <w:r>
            <w:rPr>
              <w:noProof/>
            </w:rPr>
            <w:fldChar w:fldCharType="end"/>
          </w:r>
        </w:p>
        <w:p w14:paraId="1900B645" w14:textId="77777777" w:rsidR="00E612CC" w:rsidRDefault="00E612CC">
          <w:pPr>
            <w:pStyle w:val="TOC2"/>
            <w:tabs>
              <w:tab w:val="right" w:leader="dot" w:pos="8573"/>
            </w:tabs>
            <w:rPr>
              <w:rFonts w:eastAsiaTheme="minorEastAsia" w:cstheme="minorBidi"/>
              <w:b w:val="0"/>
              <w:noProof/>
              <w:color w:val="auto"/>
              <w:sz w:val="24"/>
              <w:szCs w:val="24"/>
            </w:rPr>
          </w:pPr>
          <w:r>
            <w:rPr>
              <w:noProof/>
            </w:rPr>
            <w:t>Exceptions design</w:t>
          </w:r>
          <w:r>
            <w:rPr>
              <w:noProof/>
            </w:rPr>
            <w:tab/>
          </w:r>
          <w:r>
            <w:rPr>
              <w:noProof/>
            </w:rPr>
            <w:fldChar w:fldCharType="begin"/>
          </w:r>
          <w:r>
            <w:rPr>
              <w:noProof/>
            </w:rPr>
            <w:instrText xml:space="preserve"> PAGEREF _Toc328301911 \h </w:instrText>
          </w:r>
          <w:r>
            <w:rPr>
              <w:noProof/>
            </w:rPr>
          </w:r>
          <w:r>
            <w:rPr>
              <w:noProof/>
            </w:rPr>
            <w:fldChar w:fldCharType="separate"/>
          </w:r>
          <w:r w:rsidR="00B71BC7">
            <w:rPr>
              <w:noProof/>
            </w:rPr>
            <w:t>13</w:t>
          </w:r>
          <w:r>
            <w:rPr>
              <w:noProof/>
            </w:rPr>
            <w:fldChar w:fldCharType="end"/>
          </w:r>
        </w:p>
        <w:p w14:paraId="4B5D3761" w14:textId="77777777" w:rsidR="00E612CC" w:rsidRDefault="00E612CC">
          <w:pPr>
            <w:pStyle w:val="TOC2"/>
            <w:tabs>
              <w:tab w:val="right" w:leader="dot" w:pos="8573"/>
            </w:tabs>
            <w:rPr>
              <w:rFonts w:eastAsiaTheme="minorEastAsia" w:cstheme="minorBidi"/>
              <w:b w:val="0"/>
              <w:noProof/>
              <w:color w:val="auto"/>
              <w:sz w:val="24"/>
              <w:szCs w:val="24"/>
            </w:rPr>
          </w:pPr>
          <w:r>
            <w:rPr>
              <w:noProof/>
            </w:rPr>
            <w:t>Reference:</w:t>
          </w:r>
          <w:r>
            <w:rPr>
              <w:noProof/>
            </w:rPr>
            <w:tab/>
          </w:r>
          <w:r>
            <w:rPr>
              <w:noProof/>
            </w:rPr>
            <w:fldChar w:fldCharType="begin"/>
          </w:r>
          <w:r>
            <w:rPr>
              <w:noProof/>
            </w:rPr>
            <w:instrText xml:space="preserve"> PAGEREF _Toc328301912 \h </w:instrText>
          </w:r>
          <w:r>
            <w:rPr>
              <w:noProof/>
            </w:rPr>
          </w:r>
          <w:r>
            <w:rPr>
              <w:noProof/>
            </w:rPr>
            <w:fldChar w:fldCharType="separate"/>
          </w:r>
          <w:r w:rsidR="00B71BC7">
            <w:rPr>
              <w:noProof/>
            </w:rPr>
            <w:t>14</w:t>
          </w:r>
          <w:r>
            <w:rPr>
              <w:noProof/>
            </w:rPr>
            <w:fldChar w:fldCharType="end"/>
          </w:r>
        </w:p>
        <w:p w14:paraId="3F31EF55" w14:textId="5962CEA6" w:rsidR="00E612CC" w:rsidRDefault="00E612CC">
          <w:r>
            <w:rPr>
              <w:b/>
              <w:bCs/>
              <w:noProof/>
            </w:rPr>
            <w:fldChar w:fldCharType="end"/>
          </w:r>
        </w:p>
      </w:sdtContent>
    </w:sdt>
    <w:p w14:paraId="280978B3" w14:textId="77777777" w:rsidR="00DB0D44" w:rsidRPr="00DB0D44" w:rsidRDefault="00DB0D44" w:rsidP="00DB0D44"/>
    <w:p w14:paraId="68F6A772" w14:textId="77777777" w:rsidR="00DB0D44" w:rsidRDefault="00DB0D44">
      <w:pPr>
        <w:pStyle w:val="Heading2"/>
      </w:pPr>
    </w:p>
    <w:p w14:paraId="5982C1AA" w14:textId="77777777" w:rsidR="00DB0D44" w:rsidRDefault="00DB0D44">
      <w:pPr>
        <w:pStyle w:val="Heading2"/>
      </w:pPr>
    </w:p>
    <w:p w14:paraId="084C7D43" w14:textId="77777777" w:rsidR="00DB0D44" w:rsidRDefault="00DB0D44">
      <w:pPr>
        <w:pStyle w:val="Heading2"/>
      </w:pPr>
    </w:p>
    <w:p w14:paraId="796E3965" w14:textId="77777777" w:rsidR="00DB0D44" w:rsidRDefault="00DB0D44">
      <w:pPr>
        <w:pStyle w:val="Heading2"/>
      </w:pPr>
    </w:p>
    <w:p w14:paraId="149CD187" w14:textId="77777777" w:rsidR="00DB0D44" w:rsidRDefault="00DB0D44">
      <w:pPr>
        <w:pStyle w:val="Heading2"/>
      </w:pPr>
    </w:p>
    <w:p w14:paraId="5F1EE901" w14:textId="77777777" w:rsidR="00DB0D44" w:rsidRDefault="00DB0D44">
      <w:pPr>
        <w:pStyle w:val="Heading2"/>
      </w:pPr>
    </w:p>
    <w:p w14:paraId="3FDDB7B6" w14:textId="77777777" w:rsidR="00DB0D44" w:rsidRDefault="00DB0D44">
      <w:pPr>
        <w:pStyle w:val="Heading2"/>
      </w:pPr>
    </w:p>
    <w:p w14:paraId="37DD8D9F" w14:textId="77777777" w:rsidR="00DB0D44" w:rsidRDefault="00DB0D44">
      <w:pPr>
        <w:pStyle w:val="Heading2"/>
      </w:pPr>
    </w:p>
    <w:p w14:paraId="498ED1B2" w14:textId="77777777" w:rsidR="00DB0D44" w:rsidRDefault="00DB0D44">
      <w:pPr>
        <w:pStyle w:val="Heading2"/>
      </w:pPr>
    </w:p>
    <w:p w14:paraId="070F77B4" w14:textId="77777777" w:rsidR="00DB0D44" w:rsidRDefault="00DB0D44">
      <w:pPr>
        <w:pStyle w:val="Heading2"/>
      </w:pPr>
    </w:p>
    <w:p w14:paraId="776FE64A" w14:textId="77777777" w:rsidR="00DB0D44" w:rsidRDefault="00DB0D44">
      <w:pPr>
        <w:pStyle w:val="Heading2"/>
      </w:pPr>
    </w:p>
    <w:p w14:paraId="1AE2A40A" w14:textId="77777777" w:rsidR="00DB0D44" w:rsidRDefault="00DB0D44">
      <w:pPr>
        <w:pStyle w:val="Heading2"/>
      </w:pPr>
    </w:p>
    <w:p w14:paraId="03BBD08E" w14:textId="77777777" w:rsidR="00DB0D44" w:rsidRDefault="00DB0D44">
      <w:pPr>
        <w:pStyle w:val="Heading2"/>
      </w:pPr>
    </w:p>
    <w:p w14:paraId="573C7E8C" w14:textId="77777777" w:rsidR="00DB0D44" w:rsidRDefault="00DB0D44">
      <w:pPr>
        <w:pStyle w:val="Heading2"/>
      </w:pPr>
    </w:p>
    <w:p w14:paraId="6F6FF175" w14:textId="77777777" w:rsidR="00537AD7" w:rsidRDefault="00731D00">
      <w:pPr>
        <w:pStyle w:val="Heading2"/>
      </w:pPr>
      <w:bookmarkStart w:id="1" w:name="_Toc328301905"/>
      <w:r>
        <w:t>User diagram</w:t>
      </w:r>
      <w:bookmarkEnd w:id="1"/>
      <w:r>
        <w:t xml:space="preserve">   </w:t>
      </w:r>
    </w:p>
    <w:p w14:paraId="348F0825" w14:textId="0B4D9DAB" w:rsidR="00537AD7" w:rsidRDefault="00731D00">
      <w:r>
        <w:t xml:space="preserve">The user diagram is created through an open source software design tool </w:t>
      </w:r>
      <w:sdt>
        <w:sdtPr>
          <w:id w:val="-1025627374"/>
          <w:citation/>
        </w:sdtPr>
        <w:sdtContent>
          <w:r w:rsidR="00E612CC">
            <w:fldChar w:fldCharType="begin"/>
          </w:r>
          <w:r w:rsidR="00E612CC">
            <w:instrText xml:space="preserve"> CITATION luc16 \l 1033 </w:instrText>
          </w:r>
          <w:r w:rsidR="00E612CC">
            <w:fldChar w:fldCharType="separate"/>
          </w:r>
          <w:r w:rsidR="00E612CC">
            <w:rPr>
              <w:noProof/>
            </w:rPr>
            <w:t>(lucidart, 2016)</w:t>
          </w:r>
          <w:r w:rsidR="00E612CC">
            <w:fldChar w:fldCharType="end"/>
          </w:r>
        </w:sdtContent>
      </w:sdt>
      <w:r>
        <w:t xml:space="preserve">.  Here is the link for the user diagram: </w:t>
      </w:r>
      <w:hyperlink r:id="rId10" w:history="1">
        <w:r w:rsidRPr="009C23F2">
          <w:rPr>
            <w:rStyle w:val="Hyperlink"/>
          </w:rPr>
          <w:t>https://www.lucidchart.com/documents/edit/91daddcb-de2d-4d87-8844-cae0189c6eb4</w:t>
        </w:r>
      </w:hyperlink>
    </w:p>
    <w:p w14:paraId="6E3849FB" w14:textId="46095E70" w:rsidR="00731D00" w:rsidRDefault="009B01A7">
      <w:r>
        <w:rPr>
          <w:noProof/>
          <w:lang w:eastAsia="en-US"/>
        </w:rPr>
        <w:drawing>
          <wp:inline distT="0" distB="0" distL="0" distR="0" wp14:anchorId="7078B93D" wp14:editId="5FAD749D">
            <wp:extent cx="5450205" cy="7052945"/>
            <wp:effectExtent l="0" t="0" r="1079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GoogleSheetIntoDB_Django - Use Case GoogleSheetIntoDB Django.png"/>
                    <pic:cNvPicPr/>
                  </pic:nvPicPr>
                  <pic:blipFill>
                    <a:blip r:embed="rId11">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364BB3F8" w14:textId="77777777" w:rsidR="00E612CC" w:rsidRDefault="00731D00" w:rsidP="00731D00">
      <w:pPr>
        <w:pStyle w:val="Heading2"/>
      </w:pPr>
      <w:bookmarkStart w:id="2" w:name="_Toc328301906"/>
      <w:r>
        <w:lastRenderedPageBreak/>
        <w:t>Requirement analysis</w:t>
      </w:r>
      <w:bookmarkStart w:id="3" w:name="_Toc328213590"/>
      <w:bookmarkStart w:id="4" w:name="_Toc328213920"/>
      <w:bookmarkStart w:id="5" w:name="_Toc328214017"/>
      <w:bookmarkStart w:id="6" w:name="_Toc328299647"/>
      <w:bookmarkStart w:id="7" w:name="_Toc328301574"/>
      <w:bookmarkEnd w:id="2"/>
    </w:p>
    <w:p w14:paraId="0DB52F5F" w14:textId="11440265" w:rsidR="006B7102" w:rsidRPr="00E612CC" w:rsidRDefault="00731D00" w:rsidP="00731D00">
      <w:pPr>
        <w:pStyle w:val="Heading2"/>
      </w:pPr>
      <w:bookmarkStart w:id="8" w:name="_Toc328301907"/>
      <w:r w:rsidRPr="001A5372">
        <w:rPr>
          <w:rFonts w:ascii="Cambria" w:hAnsi="Cambria"/>
          <w:b w:val="0"/>
        </w:rPr>
        <w:t xml:space="preserve">Through the user diagram, the user will input the JSON file path for Google project credentials and trial year </w:t>
      </w:r>
      <w:r w:rsidR="006B7102" w:rsidRPr="001A5372">
        <w:rPr>
          <w:rFonts w:ascii="Cambria" w:hAnsi="Cambria"/>
          <w:b w:val="0"/>
        </w:rPr>
        <w:t xml:space="preserve">for the </w:t>
      </w:r>
      <w:proofErr w:type="gramStart"/>
      <w:r w:rsidR="006B7102" w:rsidRPr="001A5372">
        <w:rPr>
          <w:rFonts w:ascii="Cambria" w:hAnsi="Cambria"/>
          <w:b w:val="0"/>
        </w:rPr>
        <w:t>experiment</w:t>
      </w:r>
      <w:r w:rsidR="009B01A7">
        <w:rPr>
          <w:rFonts w:ascii="Cambria" w:hAnsi="Cambria"/>
          <w:b w:val="0"/>
        </w:rPr>
        <w:t>s</w:t>
      </w:r>
      <w:r w:rsidR="00533484">
        <w:rPr>
          <w:rFonts w:ascii="Cambria" w:hAnsi="Cambria"/>
          <w:b w:val="0"/>
        </w:rPr>
        <w:t>,</w:t>
      </w:r>
      <w:proofErr w:type="gramEnd"/>
      <w:r w:rsidR="00533484">
        <w:rPr>
          <w:rFonts w:ascii="Cambria" w:hAnsi="Cambria"/>
          <w:b w:val="0"/>
        </w:rPr>
        <w:t xml:space="preserve"> also, he/she will share each Google sheet with the client email from the credential JSON file</w:t>
      </w:r>
      <w:r w:rsidR="006B7102" w:rsidRPr="001A5372">
        <w:rPr>
          <w:rFonts w:ascii="Cambria" w:hAnsi="Cambria"/>
          <w:b w:val="0"/>
        </w:rPr>
        <w:t xml:space="preserve">. The JSON file is required for accessing the </w:t>
      </w:r>
      <w:r w:rsidR="008A6BF8" w:rsidRPr="001A5372">
        <w:rPr>
          <w:rFonts w:ascii="Cambria" w:hAnsi="Cambria"/>
          <w:b w:val="0"/>
        </w:rPr>
        <w:t>Google</w:t>
      </w:r>
      <w:r w:rsidR="006B7102" w:rsidRPr="001A5372">
        <w:rPr>
          <w:rFonts w:ascii="Cambria" w:hAnsi="Cambria"/>
          <w:b w:val="0"/>
        </w:rPr>
        <w:t xml:space="preserve"> sheet through Python. </w:t>
      </w:r>
      <w:r w:rsidR="001725E1" w:rsidRPr="001A5372">
        <w:rPr>
          <w:rFonts w:ascii="Cambria" w:hAnsi="Cambria"/>
          <w:b w:val="0"/>
        </w:rPr>
        <w:t xml:space="preserve">The user also need to check the contents of each </w:t>
      </w:r>
      <w:r w:rsidR="008A6BF8" w:rsidRPr="001A5372">
        <w:rPr>
          <w:rFonts w:ascii="Cambria" w:hAnsi="Cambria"/>
          <w:b w:val="0"/>
        </w:rPr>
        <w:t>Google</w:t>
      </w:r>
      <w:r w:rsidR="001725E1" w:rsidRPr="001A5372">
        <w:rPr>
          <w:rFonts w:ascii="Cambria" w:hAnsi="Cambria"/>
          <w:b w:val="0"/>
        </w:rPr>
        <w:t xml:space="preserve"> sheet, import </w:t>
      </w:r>
      <w:r w:rsidR="00CC57A8" w:rsidRPr="001A5372">
        <w:rPr>
          <w:rFonts w:ascii="Cambria" w:hAnsi="Cambria"/>
          <w:b w:val="0"/>
        </w:rPr>
        <w:t>one</w:t>
      </w:r>
      <w:r w:rsidR="001725E1" w:rsidRPr="001A5372">
        <w:rPr>
          <w:rFonts w:ascii="Cambria" w:hAnsi="Cambria"/>
          <w:b w:val="0"/>
        </w:rPr>
        <w:t xml:space="preserve"> into database, refresh </w:t>
      </w:r>
      <w:r w:rsidR="00CC57A8" w:rsidRPr="001A5372">
        <w:rPr>
          <w:rFonts w:ascii="Cambria" w:hAnsi="Cambria"/>
          <w:b w:val="0"/>
        </w:rPr>
        <w:t>one</w:t>
      </w:r>
      <w:r w:rsidR="001725E1" w:rsidRPr="001A5372">
        <w:rPr>
          <w:rFonts w:ascii="Cambria" w:hAnsi="Cambria"/>
          <w:b w:val="0"/>
        </w:rPr>
        <w:t xml:space="preserve"> or delete </w:t>
      </w:r>
      <w:r w:rsidR="00CC57A8" w:rsidRPr="001A5372">
        <w:rPr>
          <w:rFonts w:ascii="Cambria" w:hAnsi="Cambria"/>
          <w:b w:val="0"/>
        </w:rPr>
        <w:t>one</w:t>
      </w:r>
      <w:r w:rsidR="001725E1" w:rsidRPr="001A5372">
        <w:rPr>
          <w:rFonts w:ascii="Cambria" w:hAnsi="Cambria"/>
          <w:b w:val="0"/>
        </w:rPr>
        <w:t xml:space="preserve">. The user also need to </w:t>
      </w:r>
      <w:r w:rsidR="009B01A7">
        <w:rPr>
          <w:rFonts w:ascii="Cambria" w:hAnsi="Cambria"/>
          <w:b w:val="0"/>
        </w:rPr>
        <w:t>have “</w:t>
      </w:r>
      <w:r w:rsidR="001725E1" w:rsidRPr="001A5372">
        <w:rPr>
          <w:rFonts w:ascii="Cambria" w:hAnsi="Cambria"/>
          <w:b w:val="0"/>
        </w:rPr>
        <w:t xml:space="preserve">select </w:t>
      </w:r>
      <w:r w:rsidR="00827413" w:rsidRPr="001A5372">
        <w:rPr>
          <w:rFonts w:ascii="Cambria" w:hAnsi="Cambria"/>
          <w:b w:val="0"/>
        </w:rPr>
        <w:t>all</w:t>
      </w:r>
      <w:r w:rsidR="009B01A7">
        <w:rPr>
          <w:rFonts w:ascii="Cambria" w:hAnsi="Cambria"/>
          <w:b w:val="0"/>
        </w:rPr>
        <w:t>”</w:t>
      </w:r>
      <w:r w:rsidR="00827413" w:rsidRPr="001A5372">
        <w:rPr>
          <w:rFonts w:ascii="Cambria" w:hAnsi="Cambria"/>
          <w:b w:val="0"/>
        </w:rPr>
        <w:t xml:space="preserve"> in both refresh and import </w:t>
      </w:r>
      <w:r w:rsidR="00995E52" w:rsidRPr="001A5372">
        <w:rPr>
          <w:rFonts w:ascii="Cambria" w:hAnsi="Cambria"/>
          <w:b w:val="0"/>
        </w:rPr>
        <w:t xml:space="preserve">data so that he/she can save some time since there could be </w:t>
      </w:r>
      <w:r w:rsidR="008A6BF8" w:rsidRPr="001A5372">
        <w:rPr>
          <w:rFonts w:ascii="Cambria" w:hAnsi="Cambria"/>
          <w:b w:val="0"/>
        </w:rPr>
        <w:t xml:space="preserve">over </w:t>
      </w:r>
      <w:r w:rsidR="00995E52" w:rsidRPr="001A5372">
        <w:rPr>
          <w:rFonts w:ascii="Cambria" w:hAnsi="Cambria"/>
          <w:b w:val="0"/>
        </w:rPr>
        <w:t xml:space="preserve">40 </w:t>
      </w:r>
      <w:r w:rsidR="008A6BF8" w:rsidRPr="001A5372">
        <w:rPr>
          <w:rFonts w:ascii="Cambria" w:hAnsi="Cambria"/>
          <w:b w:val="0"/>
        </w:rPr>
        <w:t>Google</w:t>
      </w:r>
      <w:r w:rsidR="00995E52" w:rsidRPr="001A5372">
        <w:rPr>
          <w:rFonts w:ascii="Cambria" w:hAnsi="Cambria"/>
          <w:b w:val="0"/>
        </w:rPr>
        <w:t xml:space="preserve"> sheet</w:t>
      </w:r>
      <w:r w:rsidR="008A6BF8" w:rsidRPr="001A5372">
        <w:rPr>
          <w:rFonts w:ascii="Cambria" w:hAnsi="Cambria"/>
          <w:b w:val="0"/>
        </w:rPr>
        <w:t>s</w:t>
      </w:r>
      <w:r w:rsidR="00995E52" w:rsidRPr="001A5372">
        <w:rPr>
          <w:rFonts w:ascii="Cambria" w:hAnsi="Cambria"/>
          <w:b w:val="0"/>
        </w:rPr>
        <w:t xml:space="preserve"> to deal with.</w:t>
      </w:r>
      <w:bookmarkEnd w:id="3"/>
      <w:bookmarkEnd w:id="4"/>
      <w:bookmarkEnd w:id="5"/>
      <w:bookmarkEnd w:id="6"/>
      <w:bookmarkEnd w:id="7"/>
      <w:bookmarkEnd w:id="8"/>
      <w:r w:rsidR="00995E52" w:rsidRPr="001A5372">
        <w:rPr>
          <w:rFonts w:ascii="Cambria" w:hAnsi="Cambria"/>
          <w:b w:val="0"/>
        </w:rPr>
        <w:t xml:space="preserve"> </w:t>
      </w:r>
      <w:r w:rsidR="001725E1" w:rsidRPr="001A5372">
        <w:rPr>
          <w:rFonts w:ascii="Cambria" w:hAnsi="Cambria"/>
          <w:b w:val="0"/>
        </w:rPr>
        <w:t xml:space="preserve"> </w:t>
      </w:r>
    </w:p>
    <w:p w14:paraId="3FBCB1DC" w14:textId="227B1D6C" w:rsidR="00CC7755" w:rsidRPr="00A66821" w:rsidRDefault="00A66821" w:rsidP="00CC7755">
      <w:pPr>
        <w:rPr>
          <w:b/>
        </w:rPr>
      </w:pPr>
      <w:r w:rsidRPr="00A66821">
        <w:rPr>
          <w:b/>
        </w:rPr>
        <w:lastRenderedPageBreak/>
        <w:t>Flow chart</w:t>
      </w:r>
      <w:r>
        <w:rPr>
          <w:b/>
          <w:noProof/>
          <w:lang w:eastAsia="en-US"/>
        </w:rPr>
        <w:drawing>
          <wp:inline distT="0" distB="0" distL="0" distR="0" wp14:anchorId="682489D4" wp14:editId="4FE177AB">
            <wp:extent cx="5450205" cy="7052945"/>
            <wp:effectExtent l="0" t="0" r="1079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_v2.png"/>
                    <pic:cNvPicPr/>
                  </pic:nvPicPr>
                  <pic:blipFill>
                    <a:blip r:embed="rId12">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641181BD" w14:textId="77777777" w:rsidR="005E5D56" w:rsidRDefault="005E5D56" w:rsidP="00CC7755">
      <w:pPr>
        <w:pStyle w:val="Heading2"/>
      </w:pPr>
    </w:p>
    <w:p w14:paraId="4E52FA1B" w14:textId="03CBBACA" w:rsidR="00CC7755" w:rsidRDefault="00CC7755" w:rsidP="00CC7755">
      <w:pPr>
        <w:pStyle w:val="Heading2"/>
      </w:pPr>
      <w:bookmarkStart w:id="9" w:name="_Toc328301908"/>
      <w:r>
        <w:t>Web page design</w:t>
      </w:r>
      <w:bookmarkEnd w:id="9"/>
    </w:p>
    <w:p w14:paraId="2264D351" w14:textId="591B2549" w:rsidR="008A6BF8" w:rsidRDefault="00FA6653" w:rsidP="008A6BF8">
      <w:hyperlink r:id="rId13" w:history="1">
        <w:r w:rsidR="008A6BF8" w:rsidRPr="00AE2D27">
          <w:rPr>
            <w:rStyle w:val="Hyperlink"/>
          </w:rPr>
          <w:t>https://www.lucidchart.com/documents/edit/384e09f3-3407-4e02-a777-2c4ef88198d0/6</w:t>
        </w:r>
      </w:hyperlink>
    </w:p>
    <w:p w14:paraId="23855F8B" w14:textId="53DAB56F" w:rsidR="008A6BF8" w:rsidRPr="008A6BF8" w:rsidRDefault="00FA6653" w:rsidP="008A6BF8">
      <w:r>
        <w:rPr>
          <w:noProof/>
          <w:lang w:eastAsia="en-US"/>
        </w:rPr>
        <w:lastRenderedPageBreak/>
        <w:drawing>
          <wp:inline distT="0" distB="0" distL="0" distR="0" wp14:anchorId="086F512D" wp14:editId="78C8DFFD">
            <wp:extent cx="5450205" cy="7052945"/>
            <wp:effectExtent l="0" t="0" r="1079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 - index.html Design (1).png"/>
                    <pic:cNvPicPr/>
                  </pic:nvPicPr>
                  <pic:blipFill>
                    <a:blip r:embed="rId14">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38B49BDA" w14:textId="507DA6BC" w:rsidR="00CC7755" w:rsidRDefault="00FA6653" w:rsidP="00CC7755">
      <w:pPr>
        <w:rPr>
          <w:rStyle w:val="Hyperlink"/>
        </w:rPr>
      </w:pPr>
      <w:hyperlink r:id="rId15" w:history="1">
        <w:r w:rsidR="0031143C" w:rsidRPr="009C23F2">
          <w:rPr>
            <w:rStyle w:val="Hyperlink"/>
          </w:rPr>
          <w:t>https://www.lucidchart.com/documents/edit/384e09f3-3407-4e02-a777-2c4ef88198d0/4</w:t>
        </w:r>
      </w:hyperlink>
    </w:p>
    <w:p w14:paraId="5754D092" w14:textId="7DC608F3" w:rsidR="00716131" w:rsidRDefault="00716131" w:rsidP="00CC7755">
      <w:r>
        <w:rPr>
          <w:noProof/>
          <w:lang w:eastAsia="en-US"/>
        </w:rPr>
        <w:lastRenderedPageBreak/>
        <w:drawing>
          <wp:inline distT="0" distB="0" distL="0" distR="0" wp14:anchorId="31525088" wp14:editId="7520349E">
            <wp:extent cx="5450205" cy="7052945"/>
            <wp:effectExtent l="0" t="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 - Data_Index.html Design (1).png"/>
                    <pic:cNvPicPr/>
                  </pic:nvPicPr>
                  <pic:blipFill>
                    <a:blip r:embed="rId16">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18CAA831" w14:textId="6F8F92B9" w:rsidR="0031143C" w:rsidRDefault="0031143C" w:rsidP="00CC7755"/>
    <w:p w14:paraId="1935DA6C" w14:textId="5E728BFA" w:rsidR="0031143C" w:rsidRDefault="00FA6653" w:rsidP="00CC7755">
      <w:pPr>
        <w:rPr>
          <w:rStyle w:val="Hyperlink"/>
        </w:rPr>
      </w:pPr>
      <w:hyperlink r:id="rId17" w:history="1">
        <w:r w:rsidR="0031143C" w:rsidRPr="009C23F2">
          <w:rPr>
            <w:rStyle w:val="Hyperlink"/>
          </w:rPr>
          <w:t>https://www.lucidchart.com/documents/edit/384e09f3-3407-4e02-a777-2c4ef88198d0/5</w:t>
        </w:r>
      </w:hyperlink>
    </w:p>
    <w:p w14:paraId="71FCB0D3" w14:textId="75B1CA60" w:rsidR="00716131" w:rsidRDefault="00716131" w:rsidP="00CC7755">
      <w:pPr>
        <w:rPr>
          <w:rStyle w:val="Hyperlink"/>
        </w:rPr>
      </w:pPr>
      <w:r>
        <w:rPr>
          <w:noProof/>
          <w:color w:val="36A3B8" w:themeColor="hyperlink"/>
          <w:u w:val="single"/>
          <w:lang w:eastAsia="en-US"/>
        </w:rPr>
        <w:lastRenderedPageBreak/>
        <w:drawing>
          <wp:inline distT="0" distB="0" distL="0" distR="0" wp14:anchorId="40ADAC20" wp14:editId="4D4E3540">
            <wp:extent cx="5450205" cy="7052945"/>
            <wp:effectExtent l="0" t="0" r="1079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F_GoogleSheet_Into_DB_Flow_Chart - Detail_view.html (1).png"/>
                    <pic:cNvPicPr/>
                  </pic:nvPicPr>
                  <pic:blipFill>
                    <a:blip r:embed="rId18">
                      <a:extLst>
                        <a:ext uri="{28A0092B-C50C-407E-A947-70E740481C1C}">
                          <a14:useLocalDpi xmlns:a14="http://schemas.microsoft.com/office/drawing/2010/main" val="0"/>
                        </a:ext>
                      </a:extLst>
                    </a:blip>
                    <a:stretch>
                      <a:fillRect/>
                    </a:stretch>
                  </pic:blipFill>
                  <pic:spPr>
                    <a:xfrm>
                      <a:off x="0" y="0"/>
                      <a:ext cx="5450205" cy="7052945"/>
                    </a:xfrm>
                    <a:prstGeom prst="rect">
                      <a:avLst/>
                    </a:prstGeom>
                  </pic:spPr>
                </pic:pic>
              </a:graphicData>
            </a:graphic>
          </wp:inline>
        </w:drawing>
      </w:r>
    </w:p>
    <w:p w14:paraId="04F6D948" w14:textId="42174658" w:rsidR="008A6BF8" w:rsidRDefault="008A6BF8" w:rsidP="00CC7755"/>
    <w:p w14:paraId="0BB15DE8" w14:textId="77777777" w:rsidR="0031143C" w:rsidRPr="00CC7755" w:rsidRDefault="0031143C" w:rsidP="00CC7755"/>
    <w:p w14:paraId="74C7FEB3" w14:textId="41CEDF8A" w:rsidR="00AC088F" w:rsidRDefault="00434FBB" w:rsidP="00AC088F">
      <w:pPr>
        <w:pStyle w:val="Heading2"/>
      </w:pPr>
      <w:bookmarkStart w:id="10" w:name="_Toc328301909"/>
      <w:r>
        <w:lastRenderedPageBreak/>
        <w:t>D</w:t>
      </w:r>
      <w:r w:rsidR="004F2EE0">
        <w:t>atabase</w:t>
      </w:r>
      <w:r w:rsidR="00AC088F">
        <w:t xml:space="preserve"> design</w:t>
      </w:r>
      <w:bookmarkEnd w:id="10"/>
    </w:p>
    <w:p w14:paraId="1D71E554" w14:textId="0352A815" w:rsidR="00047C65" w:rsidRPr="00047C65" w:rsidRDefault="004F2EE0" w:rsidP="00047C65">
      <w:pPr>
        <w:pStyle w:val="HTMLPreformatted"/>
        <w:shd w:val="clear" w:color="auto" w:fill="FFFFFF"/>
        <w:rPr>
          <w:rFonts w:ascii="Cambria" w:hAnsi="Cambria" w:cs="Menlo"/>
          <w:color w:val="000000"/>
          <w:sz w:val="26"/>
          <w:szCs w:val="26"/>
          <w:lang w:eastAsia="en-US"/>
        </w:rPr>
      </w:pPr>
      <w:proofErr w:type="spellStart"/>
      <w:r w:rsidRPr="00047C65">
        <w:rPr>
          <w:rFonts w:ascii="Cambria" w:hAnsi="Cambria"/>
          <w:sz w:val="26"/>
          <w:szCs w:val="26"/>
        </w:rPr>
        <w:t>Django</w:t>
      </w:r>
      <w:proofErr w:type="spellEnd"/>
      <w:r w:rsidRPr="00047C65">
        <w:rPr>
          <w:rFonts w:ascii="Cambria" w:hAnsi="Cambria"/>
          <w:sz w:val="26"/>
          <w:szCs w:val="26"/>
        </w:rPr>
        <w:t xml:space="preserve"> database design f</w:t>
      </w:r>
      <w:r w:rsidR="00312315" w:rsidRPr="00047C65">
        <w:rPr>
          <w:rFonts w:ascii="Cambria" w:hAnsi="Cambria"/>
          <w:sz w:val="26"/>
          <w:szCs w:val="26"/>
        </w:rPr>
        <w:t xml:space="preserve">ollowed the tutorial of </w:t>
      </w:r>
      <w:proofErr w:type="spellStart"/>
      <w:r w:rsidR="00312315" w:rsidRPr="00047C65">
        <w:rPr>
          <w:rFonts w:ascii="Cambria" w:hAnsi="Cambria"/>
          <w:sz w:val="26"/>
          <w:szCs w:val="26"/>
        </w:rPr>
        <w:t>Django</w:t>
      </w:r>
      <w:proofErr w:type="spellEnd"/>
      <w:r w:rsidR="00312315" w:rsidRPr="00047C65">
        <w:rPr>
          <w:rFonts w:ascii="Cambria" w:hAnsi="Cambria"/>
          <w:sz w:val="26"/>
          <w:szCs w:val="26"/>
        </w:rPr>
        <w:t>, but there is one thin</w:t>
      </w:r>
      <w:r w:rsidR="00047C65" w:rsidRPr="00047C65">
        <w:rPr>
          <w:rFonts w:ascii="Cambria" w:hAnsi="Cambria"/>
          <w:sz w:val="26"/>
          <w:szCs w:val="26"/>
        </w:rPr>
        <w:t>g</w:t>
      </w:r>
      <w:r w:rsidR="00312315" w:rsidRPr="00047C65">
        <w:rPr>
          <w:rFonts w:ascii="Cambria" w:hAnsi="Cambria"/>
          <w:sz w:val="26"/>
          <w:szCs w:val="26"/>
        </w:rPr>
        <w:t xml:space="preserve"> to mention here: </w:t>
      </w:r>
      <w:r w:rsidRPr="00047C65">
        <w:rPr>
          <w:rFonts w:ascii="Cambria" w:hAnsi="Cambria"/>
          <w:sz w:val="26"/>
          <w:szCs w:val="26"/>
        </w:rPr>
        <w:t xml:space="preserve">only the </w:t>
      </w:r>
      <w:proofErr w:type="spellStart"/>
      <w:r w:rsidRPr="00047C65">
        <w:rPr>
          <w:rFonts w:ascii="Cambria" w:hAnsi="Cambria"/>
          <w:sz w:val="26"/>
          <w:szCs w:val="26"/>
        </w:rPr>
        <w:t>Postgresql</w:t>
      </w:r>
      <w:proofErr w:type="spellEnd"/>
      <w:r w:rsidRPr="00047C65">
        <w:rPr>
          <w:rFonts w:ascii="Cambria" w:hAnsi="Cambria"/>
          <w:sz w:val="26"/>
          <w:szCs w:val="26"/>
        </w:rPr>
        <w:t xml:space="preserve"> column names in table cannot contain either space or “/”, so I replaced space with “_</w:t>
      </w:r>
      <w:proofErr w:type="gramStart"/>
      <w:r w:rsidRPr="00047C65">
        <w:rPr>
          <w:rFonts w:ascii="Cambria" w:hAnsi="Cambria"/>
          <w:sz w:val="26"/>
          <w:szCs w:val="26"/>
        </w:rPr>
        <w:t>” ,</w:t>
      </w:r>
      <w:proofErr w:type="gramEnd"/>
      <w:r w:rsidRPr="00047C65">
        <w:rPr>
          <w:rFonts w:ascii="Cambria" w:hAnsi="Cambria"/>
          <w:sz w:val="26"/>
          <w:szCs w:val="26"/>
        </w:rPr>
        <w:t xml:space="preserve">  “/” with “or” in the column names from </w:t>
      </w:r>
      <w:r w:rsidR="008A6BF8" w:rsidRPr="00047C65">
        <w:rPr>
          <w:rFonts w:ascii="Cambria" w:hAnsi="Cambria"/>
          <w:sz w:val="26"/>
          <w:szCs w:val="26"/>
        </w:rPr>
        <w:t>Google</w:t>
      </w:r>
      <w:r w:rsidRPr="00047C65">
        <w:rPr>
          <w:rFonts w:ascii="Cambria" w:hAnsi="Cambria"/>
          <w:sz w:val="26"/>
          <w:szCs w:val="26"/>
        </w:rPr>
        <w:t xml:space="preserve"> sheet to column names of Metadata table</w:t>
      </w:r>
      <w:r w:rsidR="00047C65" w:rsidRPr="00047C65">
        <w:rPr>
          <w:rFonts w:ascii="Cambria" w:hAnsi="Cambria"/>
          <w:sz w:val="26"/>
          <w:szCs w:val="26"/>
        </w:rPr>
        <w:t xml:space="preserve">, also, </w:t>
      </w:r>
      <w:r w:rsidR="00704D2E">
        <w:rPr>
          <w:rFonts w:ascii="Cambria" w:hAnsi="Cambria"/>
          <w:sz w:val="26"/>
          <w:szCs w:val="26"/>
        </w:rPr>
        <w:t xml:space="preserve">the table Metadata has all the columns from Google sheet plus </w:t>
      </w:r>
      <w:proofErr w:type="spellStart"/>
      <w:r w:rsidR="00047C65" w:rsidRPr="00704D2E">
        <w:rPr>
          <w:rFonts w:ascii="Cambria" w:hAnsi="Cambria" w:cs="Menlo"/>
          <w:color w:val="000000"/>
          <w:sz w:val="26"/>
          <w:szCs w:val="26"/>
          <w:lang w:eastAsia="en-US"/>
        </w:rPr>
        <w:t>sheet_id</w:t>
      </w:r>
      <w:proofErr w:type="spellEnd"/>
      <w:r w:rsidR="00047C65" w:rsidRPr="00047C65">
        <w:rPr>
          <w:rFonts w:ascii="Cambria" w:hAnsi="Cambria" w:cs="Menlo"/>
          <w:color w:val="000000"/>
          <w:sz w:val="26"/>
          <w:szCs w:val="26"/>
          <w:lang w:eastAsia="en-US"/>
        </w:rPr>
        <w:t>, title</w:t>
      </w:r>
      <w:r w:rsidR="00704D2E">
        <w:rPr>
          <w:rFonts w:ascii="Cambria" w:hAnsi="Cambria" w:cs="Menlo"/>
          <w:color w:val="000000"/>
          <w:sz w:val="26"/>
          <w:szCs w:val="26"/>
          <w:lang w:eastAsia="en-US"/>
        </w:rPr>
        <w:t>,</w:t>
      </w:r>
      <w:r w:rsidR="00047C65" w:rsidRPr="00047C65">
        <w:rPr>
          <w:rFonts w:ascii="Cambria" w:hAnsi="Cambria" w:cs="Menlo"/>
          <w:color w:val="000000"/>
          <w:sz w:val="26"/>
          <w:szCs w:val="26"/>
          <w:lang w:eastAsia="en-US"/>
        </w:rPr>
        <w:t xml:space="preserve"> </w:t>
      </w:r>
      <w:proofErr w:type="spellStart"/>
      <w:r w:rsidR="00047C65" w:rsidRPr="00047C65">
        <w:rPr>
          <w:rFonts w:ascii="Cambria" w:hAnsi="Cambria" w:cs="Menlo"/>
          <w:color w:val="000000"/>
          <w:sz w:val="26"/>
          <w:szCs w:val="26"/>
          <w:lang w:eastAsia="en-US"/>
        </w:rPr>
        <w:t>trial_year</w:t>
      </w:r>
      <w:proofErr w:type="spellEnd"/>
      <w:r w:rsidR="00047C65" w:rsidRPr="00047C65">
        <w:rPr>
          <w:rFonts w:ascii="Cambria" w:hAnsi="Cambria" w:cs="Menlo"/>
          <w:color w:val="000000"/>
          <w:sz w:val="26"/>
          <w:szCs w:val="26"/>
          <w:lang w:eastAsia="en-US"/>
        </w:rPr>
        <w:t xml:space="preserve">, </w:t>
      </w:r>
      <w:proofErr w:type="spellStart"/>
      <w:r w:rsidR="00047C65" w:rsidRPr="00047C65">
        <w:rPr>
          <w:rFonts w:ascii="Cambria" w:hAnsi="Cambria" w:cs="Menlo"/>
          <w:color w:val="000000"/>
          <w:sz w:val="26"/>
          <w:szCs w:val="26"/>
          <w:lang w:eastAsia="en-US"/>
        </w:rPr>
        <w:t>date_import</w:t>
      </w:r>
      <w:proofErr w:type="spellEnd"/>
      <w:r w:rsidR="00047C65" w:rsidRPr="00047C65">
        <w:rPr>
          <w:rFonts w:ascii="Cambria" w:hAnsi="Cambria" w:cs="Menlo"/>
          <w:color w:val="000000"/>
          <w:sz w:val="26"/>
          <w:szCs w:val="26"/>
          <w:lang w:eastAsia="en-US"/>
        </w:rPr>
        <w:t xml:space="preserve"> to support the data_index.html design.</w:t>
      </w:r>
    </w:p>
    <w:p w14:paraId="37B5C006" w14:textId="73AEBAB2" w:rsidR="00182CBD" w:rsidRDefault="00317537" w:rsidP="00182CBD">
      <w:r>
        <w:t xml:space="preserve">The </w:t>
      </w:r>
      <w:r w:rsidR="008A6BF8">
        <w:t>JSON p</w:t>
      </w:r>
      <w:r>
        <w:t xml:space="preserve">ath table is needed because JSON file path and trial year are input by user and it might change next year. So the </w:t>
      </w:r>
      <w:proofErr w:type="gramStart"/>
      <w:r>
        <w:t>program only get</w:t>
      </w:r>
      <w:proofErr w:type="gramEnd"/>
      <w:r>
        <w:t xml:space="preserve"> the last row value in the table to keep the data and trial year matching perfectly.  </w:t>
      </w:r>
      <w:r w:rsidR="00684BC8">
        <w:br/>
      </w:r>
      <w:r w:rsidR="00684BC8">
        <w:br/>
      </w:r>
      <w:r w:rsidR="00684BC8">
        <w:br/>
      </w:r>
      <w:r w:rsidR="00684BC8">
        <w:br/>
      </w:r>
    </w:p>
    <w:p w14:paraId="59F166DE" w14:textId="77777777" w:rsidR="00182CBD" w:rsidRDefault="00182CBD" w:rsidP="00182CBD"/>
    <w:p w14:paraId="2C97215B" w14:textId="77777777" w:rsidR="008270B2" w:rsidRDefault="008270B2" w:rsidP="00434FBB">
      <w:pPr>
        <w:pStyle w:val="Heading2"/>
      </w:pPr>
    </w:p>
    <w:p w14:paraId="2D92BC72" w14:textId="073C3A59" w:rsidR="00684BC8" w:rsidRDefault="00684BC8" w:rsidP="00434FBB">
      <w:pPr>
        <w:pStyle w:val="Heading2"/>
      </w:pPr>
      <w:r>
        <w:br/>
      </w:r>
      <w:r>
        <w:br/>
      </w:r>
      <w:r>
        <w:br/>
      </w:r>
      <w:r>
        <w:br/>
      </w:r>
      <w:r>
        <w:br/>
      </w:r>
      <w:r>
        <w:br/>
      </w:r>
      <w:r>
        <w:br/>
      </w:r>
      <w:r>
        <w:br/>
      </w:r>
      <w:r>
        <w:br/>
      </w:r>
      <w:r>
        <w:br/>
      </w:r>
      <w:r>
        <w:br/>
      </w:r>
      <w:r>
        <w:br/>
      </w:r>
      <w:r>
        <w:br/>
      </w:r>
      <w:r>
        <w:br/>
      </w:r>
      <w:r>
        <w:br/>
      </w:r>
      <w:r>
        <w:br/>
      </w:r>
      <w:r>
        <w:br/>
      </w:r>
    </w:p>
    <w:p w14:paraId="38628919" w14:textId="39371F08" w:rsidR="00434FBB" w:rsidRDefault="00182CBD" w:rsidP="00434FBB">
      <w:pPr>
        <w:pStyle w:val="Heading2"/>
      </w:pPr>
      <w:r>
        <w:br/>
      </w:r>
      <w:bookmarkStart w:id="11" w:name="_Toc328301910"/>
      <w:r w:rsidR="00434FBB">
        <w:t xml:space="preserve">Data structure and </w:t>
      </w:r>
      <w:r w:rsidR="00A61A05">
        <w:t xml:space="preserve">design </w:t>
      </w:r>
      <w:r w:rsidR="00434FBB">
        <w:t>methods</w:t>
      </w:r>
      <w:bookmarkEnd w:id="11"/>
      <w:r w:rsidR="00434FBB">
        <w:t xml:space="preserve"> </w:t>
      </w:r>
    </w:p>
    <w:p w14:paraId="5C5A3862" w14:textId="11C038EF" w:rsidR="00F1523A" w:rsidRPr="001F0DF0" w:rsidRDefault="00F1523A"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 xml:space="preserve">The data structures are designed </w:t>
      </w:r>
      <w:r w:rsidR="001C53CF">
        <w:rPr>
          <w:rFonts w:asciiTheme="minorHAnsi" w:hAnsiTheme="minorHAnsi"/>
          <w:sz w:val="24"/>
          <w:szCs w:val="24"/>
        </w:rPr>
        <w:t>as following steps</w:t>
      </w:r>
      <w:r w:rsidRPr="001F0DF0">
        <w:rPr>
          <w:rFonts w:asciiTheme="minorHAnsi" w:hAnsiTheme="minorHAnsi"/>
          <w:sz w:val="24"/>
          <w:szCs w:val="24"/>
        </w:rPr>
        <w:t xml:space="preserve">. </w:t>
      </w:r>
    </w:p>
    <w:p w14:paraId="7293C759" w14:textId="0043D8A2" w:rsidR="00F152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1:</w:t>
      </w:r>
    </w:p>
    <w:p w14:paraId="61FC1E09" w14:textId="3E245D91" w:rsidR="00F1523A" w:rsidRPr="001F0DF0" w:rsidRDefault="00D45720"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 xml:space="preserve">Get credentials from </w:t>
      </w:r>
      <w:r w:rsidR="008A6BF8" w:rsidRPr="001F0DF0">
        <w:rPr>
          <w:rFonts w:asciiTheme="minorHAnsi" w:hAnsiTheme="minorHAnsi"/>
          <w:sz w:val="24"/>
          <w:szCs w:val="24"/>
        </w:rPr>
        <w:t>Google</w:t>
      </w:r>
      <w:r w:rsidRPr="001F0DF0">
        <w:rPr>
          <w:rFonts w:asciiTheme="minorHAnsi" w:hAnsiTheme="minorHAnsi"/>
          <w:sz w:val="24"/>
          <w:szCs w:val="24"/>
        </w:rPr>
        <w:t xml:space="preserve"> sheet project</w:t>
      </w:r>
      <w:r w:rsidR="0050111F" w:rsidRPr="001F0DF0">
        <w:rPr>
          <w:rFonts w:asciiTheme="minorHAnsi" w:hAnsiTheme="minorHAnsi"/>
          <w:sz w:val="24"/>
          <w:szCs w:val="24"/>
        </w:rPr>
        <w:t xml:space="preserve"> and download the credential JSON file</w:t>
      </w:r>
    </w:p>
    <w:p w14:paraId="120783FD" w14:textId="69F61FF4" w:rsidR="00D45720"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2:</w:t>
      </w:r>
    </w:p>
    <w:p w14:paraId="59FB789F" w14:textId="6775EC4C" w:rsidR="00F050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Show the JSON file local path and trial year or input them by user.</w:t>
      </w:r>
      <w:r w:rsidR="00CA2ECB">
        <w:rPr>
          <w:rFonts w:asciiTheme="minorHAnsi" w:hAnsiTheme="minorHAnsi"/>
          <w:sz w:val="24"/>
          <w:szCs w:val="24"/>
        </w:rPr>
        <w:t xml:space="preserve"> We design a table </w:t>
      </w:r>
      <w:proofErr w:type="spellStart"/>
      <w:r w:rsidR="00CA2ECB">
        <w:rPr>
          <w:rFonts w:asciiTheme="minorHAnsi" w:hAnsiTheme="minorHAnsi"/>
          <w:sz w:val="24"/>
          <w:szCs w:val="24"/>
        </w:rPr>
        <w:t>Json_path</w:t>
      </w:r>
      <w:proofErr w:type="spellEnd"/>
      <w:r w:rsidR="00CA2ECB">
        <w:rPr>
          <w:rFonts w:asciiTheme="minorHAnsi" w:hAnsiTheme="minorHAnsi"/>
          <w:sz w:val="24"/>
          <w:szCs w:val="24"/>
        </w:rPr>
        <w:t xml:space="preserve"> to store the JSON path and trial year so that some files will be input later and the client site might lose the input data since it maybe shut down or lose power.</w:t>
      </w:r>
    </w:p>
    <w:p w14:paraId="40280B5E" w14:textId="5B2F2B00" w:rsidR="00F0503A" w:rsidRPr="001F0DF0" w:rsidRDefault="0050111F"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Step 3:</w:t>
      </w:r>
    </w:p>
    <w:p w14:paraId="2BEED086" w14:textId="538FE8BE" w:rsidR="00D45720" w:rsidRPr="001F0DF0" w:rsidRDefault="00BF4077" w:rsidP="004F2EE0">
      <w:pPr>
        <w:pStyle w:val="HTMLPreformatted"/>
        <w:shd w:val="clear" w:color="auto" w:fill="FFFFFF"/>
        <w:rPr>
          <w:rFonts w:asciiTheme="minorHAnsi" w:hAnsiTheme="minorHAnsi"/>
          <w:sz w:val="24"/>
          <w:szCs w:val="24"/>
        </w:rPr>
      </w:pPr>
      <w:r w:rsidRPr="001F0DF0">
        <w:rPr>
          <w:rFonts w:asciiTheme="minorHAnsi" w:hAnsiTheme="minorHAnsi"/>
          <w:sz w:val="24"/>
          <w:szCs w:val="24"/>
        </w:rPr>
        <w:t>Select certain Google sheets to import, refresh or delete which shows in data_index.html.</w:t>
      </w:r>
    </w:p>
    <w:p w14:paraId="24D651C4" w14:textId="16DA1F69" w:rsidR="004F2EE0" w:rsidRPr="001F0DF0" w:rsidRDefault="004F2EE0" w:rsidP="004F2EE0">
      <w:pPr>
        <w:pStyle w:val="HTMLPreformatted"/>
        <w:shd w:val="clear" w:color="auto" w:fill="FFFFFF"/>
        <w:rPr>
          <w:rFonts w:asciiTheme="minorHAnsi" w:hAnsiTheme="minorHAnsi" w:cs="Menlo"/>
          <w:color w:val="000000"/>
          <w:sz w:val="24"/>
          <w:szCs w:val="24"/>
        </w:rPr>
      </w:pPr>
      <w:r w:rsidRPr="001F0DF0">
        <w:rPr>
          <w:rFonts w:asciiTheme="minorHAnsi" w:hAnsiTheme="minorHAnsi"/>
          <w:sz w:val="24"/>
          <w:szCs w:val="24"/>
        </w:rPr>
        <w:t>To make the data_index.html showing as it designed, it need</w:t>
      </w:r>
      <w:r w:rsidR="0050111F" w:rsidRPr="001F0DF0">
        <w:rPr>
          <w:rFonts w:asciiTheme="minorHAnsi" w:hAnsiTheme="minorHAnsi"/>
          <w:sz w:val="24"/>
          <w:szCs w:val="24"/>
        </w:rPr>
        <w:t>s</w:t>
      </w:r>
      <w:r w:rsidRPr="001F0DF0">
        <w:rPr>
          <w:rFonts w:asciiTheme="minorHAnsi" w:hAnsiTheme="minorHAnsi"/>
          <w:sz w:val="24"/>
          <w:szCs w:val="24"/>
        </w:rPr>
        <w:t xml:space="preserve"> a new dictionary design to contain all the information the design needed. </w:t>
      </w:r>
      <w:r w:rsidR="00317537" w:rsidRPr="001F0DF0">
        <w:rPr>
          <w:rFonts w:asciiTheme="minorHAnsi" w:hAnsiTheme="minorHAnsi" w:cs="Menlo"/>
          <w:color w:val="000000"/>
          <w:sz w:val="24"/>
          <w:szCs w:val="24"/>
        </w:rPr>
        <w:br/>
      </w:r>
      <w:proofErr w:type="spellStart"/>
      <w:proofErr w:type="gramStart"/>
      <w:r w:rsidRPr="001F0DF0">
        <w:rPr>
          <w:rFonts w:asciiTheme="minorHAnsi" w:hAnsiTheme="minorHAnsi" w:cs="Menlo"/>
          <w:color w:val="000000"/>
          <w:sz w:val="24"/>
          <w:szCs w:val="24"/>
        </w:rPr>
        <w:t>single</w:t>
      </w:r>
      <w:proofErr w:type="gramEnd"/>
      <w:r w:rsidRPr="001F0DF0">
        <w:rPr>
          <w:rFonts w:asciiTheme="minorHAnsi" w:hAnsiTheme="minorHAnsi" w:cs="Menlo"/>
          <w:color w:val="000000"/>
          <w:sz w:val="24"/>
          <w:szCs w:val="24"/>
        </w:rPr>
        <w:t>_object</w:t>
      </w:r>
      <w:proofErr w:type="spellEnd"/>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'title'</w:t>
      </w:r>
      <w:r w:rsidRPr="001F0DF0">
        <w:rPr>
          <w:rFonts w:asciiTheme="minorHAnsi" w:hAnsiTheme="minorHAnsi" w:cs="Menlo"/>
          <w:color w:val="000000"/>
          <w:sz w:val="24"/>
          <w:szCs w:val="24"/>
        </w:rPr>
        <w:t>:</w:t>
      </w:r>
      <w:proofErr w:type="spellStart"/>
      <w:r w:rsidRPr="001F0DF0">
        <w:rPr>
          <w:rFonts w:asciiTheme="minorHAnsi" w:hAnsiTheme="minorHAnsi" w:cs="Menlo"/>
          <w:color w:val="000000"/>
          <w:sz w:val="24"/>
          <w:szCs w:val="24"/>
        </w:rPr>
        <w:t>googleSheet.title</w:t>
      </w:r>
      <w:proofErr w:type="spellEnd"/>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'id'</w:t>
      </w:r>
      <w:r w:rsidRPr="001F0DF0">
        <w:rPr>
          <w:rFonts w:asciiTheme="minorHAnsi" w:hAnsiTheme="minorHAnsi" w:cs="Menlo"/>
          <w:color w:val="000000"/>
          <w:sz w:val="24"/>
          <w:szCs w:val="24"/>
        </w:rPr>
        <w:t>:googleSheet.id,</w:t>
      </w:r>
      <w:r w:rsidRPr="001F0DF0">
        <w:rPr>
          <w:rFonts w:asciiTheme="minorHAnsi" w:hAnsiTheme="minorHAnsi" w:cs="Menlo"/>
          <w:b/>
          <w:bCs/>
          <w:color w:val="008000"/>
          <w:sz w:val="24"/>
          <w:szCs w:val="24"/>
        </w:rPr>
        <w:t>'imported_status'</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'F'</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imported_date</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import_data</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'T'</w:t>
      </w:r>
      <w:r w:rsidRPr="001F0DF0">
        <w:rPr>
          <w:rFonts w:asciiTheme="minorHAnsi" w:hAnsiTheme="minorHAnsi" w:cs="Menlo"/>
          <w:color w:val="000000"/>
          <w:sz w:val="24"/>
          <w:szCs w:val="24"/>
        </w:rPr>
        <w:t>,</w:t>
      </w:r>
      <w:r w:rsidRPr="001F0DF0">
        <w:rPr>
          <w:rFonts w:asciiTheme="minorHAnsi" w:hAnsiTheme="minorHAnsi" w:cs="Menlo"/>
          <w:b/>
          <w:bCs/>
          <w:color w:val="008000"/>
          <w:sz w:val="24"/>
          <w:szCs w:val="24"/>
        </w:rPr>
        <w:t>'</w:t>
      </w:r>
      <w:proofErr w:type="spellStart"/>
      <w:r w:rsidRPr="001F0DF0">
        <w:rPr>
          <w:rFonts w:asciiTheme="minorHAnsi" w:hAnsiTheme="minorHAnsi" w:cs="Menlo"/>
          <w:b/>
          <w:bCs/>
          <w:color w:val="008000"/>
          <w:sz w:val="24"/>
          <w:szCs w:val="24"/>
        </w:rPr>
        <w:t>refresh_data</w:t>
      </w:r>
      <w:proofErr w:type="spellEnd"/>
      <w:r w:rsidRPr="001F0DF0">
        <w:rPr>
          <w:rFonts w:asciiTheme="minorHAnsi" w:hAnsiTheme="minorHAnsi" w:cs="Menlo"/>
          <w:b/>
          <w:bCs/>
          <w:color w:val="008000"/>
          <w:sz w:val="24"/>
          <w:szCs w:val="24"/>
        </w:rPr>
        <w:t>'</w:t>
      </w:r>
      <w:r w:rsidRPr="001F0DF0">
        <w:rPr>
          <w:rFonts w:asciiTheme="minorHAnsi" w:hAnsiTheme="minorHAnsi" w:cs="Menlo"/>
          <w:color w:val="000000"/>
          <w:sz w:val="24"/>
          <w:szCs w:val="24"/>
        </w:rPr>
        <w:t xml:space="preserve">: </w:t>
      </w:r>
      <w:r w:rsidRPr="001F0DF0">
        <w:rPr>
          <w:rFonts w:asciiTheme="minorHAnsi" w:hAnsiTheme="minorHAnsi" w:cs="Menlo"/>
          <w:b/>
          <w:bCs/>
          <w:color w:val="008000"/>
          <w:sz w:val="24"/>
          <w:szCs w:val="24"/>
        </w:rPr>
        <w:t>'F'</w:t>
      </w:r>
      <w:r w:rsidRPr="001F0DF0">
        <w:rPr>
          <w:rFonts w:asciiTheme="minorHAnsi" w:hAnsiTheme="minorHAnsi" w:cs="Menlo"/>
          <w:color w:val="000000"/>
          <w:sz w:val="24"/>
          <w:szCs w:val="24"/>
        </w:rPr>
        <w:t>}</w:t>
      </w:r>
    </w:p>
    <w:p w14:paraId="00D2682B" w14:textId="77777777" w:rsidR="00317537" w:rsidRPr="001F0DF0" w:rsidRDefault="00317537" w:rsidP="004F2EE0">
      <w:pPr>
        <w:pStyle w:val="HTMLPreformatted"/>
        <w:shd w:val="clear" w:color="auto" w:fill="FFFFFF"/>
        <w:rPr>
          <w:rFonts w:asciiTheme="minorHAnsi" w:hAnsiTheme="minorHAnsi" w:cs="Menlo"/>
          <w:color w:val="000000"/>
          <w:sz w:val="24"/>
          <w:szCs w:val="24"/>
        </w:rPr>
      </w:pPr>
    </w:p>
    <w:p w14:paraId="22F2DCD7" w14:textId="3140348E" w:rsidR="00317537" w:rsidRDefault="00434FBB" w:rsidP="004F2EE0">
      <w:pPr>
        <w:pStyle w:val="HTMLPreformatted"/>
        <w:shd w:val="clear" w:color="auto" w:fill="FFFFFF"/>
        <w:rPr>
          <w:rFonts w:asciiTheme="minorHAnsi" w:hAnsiTheme="minorHAnsi" w:cs="Menlo"/>
          <w:color w:val="000000"/>
          <w:sz w:val="24"/>
          <w:szCs w:val="24"/>
        </w:rPr>
      </w:pPr>
      <w:r w:rsidRPr="001F0DF0">
        <w:rPr>
          <w:rFonts w:asciiTheme="minorHAnsi" w:hAnsiTheme="minorHAnsi" w:cs="Menlo"/>
          <w:color w:val="000000"/>
          <w:sz w:val="24"/>
          <w:szCs w:val="24"/>
        </w:rPr>
        <w:t>Also</w:t>
      </w:r>
      <w:r w:rsidR="00317537" w:rsidRPr="001F0DF0">
        <w:rPr>
          <w:rFonts w:asciiTheme="minorHAnsi" w:hAnsiTheme="minorHAnsi" w:cs="Menlo"/>
          <w:color w:val="000000"/>
          <w:sz w:val="24"/>
          <w:szCs w:val="24"/>
        </w:rPr>
        <w:t xml:space="preserve">, it needs a method to compare the two lists from </w:t>
      </w:r>
      <w:r w:rsidR="0050111F" w:rsidRPr="001F0DF0">
        <w:rPr>
          <w:rFonts w:asciiTheme="minorHAnsi" w:hAnsiTheme="minorHAnsi" w:cs="Menlo"/>
          <w:color w:val="000000"/>
          <w:sz w:val="24"/>
          <w:szCs w:val="24"/>
        </w:rPr>
        <w:t>Google</w:t>
      </w:r>
      <w:r w:rsidR="00317537" w:rsidRPr="001F0DF0">
        <w:rPr>
          <w:rFonts w:asciiTheme="minorHAnsi" w:hAnsiTheme="minorHAnsi" w:cs="Menlo"/>
          <w:color w:val="000000"/>
          <w:sz w:val="24"/>
          <w:szCs w:val="24"/>
        </w:rPr>
        <w:t xml:space="preserve"> and f</w:t>
      </w:r>
      <w:r w:rsidR="0050111F" w:rsidRPr="001F0DF0">
        <w:rPr>
          <w:rFonts w:asciiTheme="minorHAnsi" w:hAnsiTheme="minorHAnsi" w:cs="Menlo"/>
          <w:color w:val="000000"/>
          <w:sz w:val="24"/>
          <w:szCs w:val="24"/>
        </w:rPr>
        <w:t xml:space="preserve">rom database to give the single </w:t>
      </w:r>
      <w:r w:rsidR="00317537" w:rsidRPr="001F0DF0">
        <w:rPr>
          <w:rFonts w:asciiTheme="minorHAnsi" w:hAnsiTheme="minorHAnsi" w:cs="Menlo"/>
          <w:color w:val="000000"/>
          <w:sz w:val="24"/>
          <w:szCs w:val="24"/>
        </w:rPr>
        <w:t xml:space="preserve">object in </w:t>
      </w:r>
      <w:r w:rsidR="004D76A2">
        <w:rPr>
          <w:rFonts w:asciiTheme="minorHAnsi" w:hAnsiTheme="minorHAnsi" w:cs="Menlo"/>
          <w:color w:val="000000"/>
          <w:sz w:val="24"/>
          <w:szCs w:val="24"/>
        </w:rPr>
        <w:t>an array</w:t>
      </w:r>
      <w:r w:rsidR="00317537" w:rsidRPr="001F0DF0">
        <w:rPr>
          <w:rFonts w:asciiTheme="minorHAnsi" w:hAnsiTheme="minorHAnsi" w:cs="Menlo"/>
          <w:color w:val="000000"/>
          <w:sz w:val="24"/>
          <w:szCs w:val="24"/>
        </w:rPr>
        <w:t xml:space="preserve"> </w:t>
      </w:r>
      <w:r w:rsidR="001F0DF0" w:rsidRPr="001F0DF0">
        <w:rPr>
          <w:rFonts w:asciiTheme="minorHAnsi" w:hAnsiTheme="minorHAnsi" w:cs="Menlo"/>
          <w:color w:val="000000"/>
          <w:sz w:val="24"/>
          <w:szCs w:val="24"/>
        </w:rPr>
        <w:t xml:space="preserve">with certain Boolean </w:t>
      </w:r>
      <w:r w:rsidR="001C53CF">
        <w:rPr>
          <w:rFonts w:asciiTheme="minorHAnsi" w:hAnsiTheme="minorHAnsi" w:cs="Menlo"/>
          <w:color w:val="000000"/>
          <w:sz w:val="24"/>
          <w:szCs w:val="24"/>
        </w:rPr>
        <w:t xml:space="preserve">values </w:t>
      </w:r>
      <w:r w:rsidR="001F0DF0" w:rsidRPr="001F0DF0">
        <w:rPr>
          <w:rFonts w:asciiTheme="minorHAnsi" w:hAnsiTheme="minorHAnsi" w:cs="Menlo"/>
          <w:color w:val="000000"/>
          <w:sz w:val="24"/>
          <w:szCs w:val="24"/>
        </w:rPr>
        <w:t>so that the t</w:t>
      </w:r>
      <w:r w:rsidR="001C53CF">
        <w:rPr>
          <w:rFonts w:asciiTheme="minorHAnsi" w:hAnsiTheme="minorHAnsi" w:cs="Menlo"/>
          <w:color w:val="000000"/>
          <w:sz w:val="24"/>
          <w:szCs w:val="24"/>
        </w:rPr>
        <w:t>able of Google sheets operation radio buttons</w:t>
      </w:r>
      <w:r w:rsidR="00937544">
        <w:rPr>
          <w:rFonts w:asciiTheme="minorHAnsi" w:hAnsiTheme="minorHAnsi" w:cs="Menlo"/>
          <w:color w:val="000000"/>
          <w:sz w:val="24"/>
          <w:szCs w:val="24"/>
        </w:rPr>
        <w:t xml:space="preserve"> </w:t>
      </w:r>
      <w:r w:rsidR="001F0DF0" w:rsidRPr="001F0DF0">
        <w:rPr>
          <w:rFonts w:asciiTheme="minorHAnsi" w:hAnsiTheme="minorHAnsi" w:cs="Menlo"/>
          <w:color w:val="000000"/>
          <w:sz w:val="24"/>
          <w:szCs w:val="24"/>
        </w:rPr>
        <w:t>(to view details, to refresh, to import or to delete) can be shown in the data_index.html</w:t>
      </w:r>
    </w:p>
    <w:p w14:paraId="13982846" w14:textId="77777777" w:rsidR="001C53CF" w:rsidRPr="001F0DF0" w:rsidRDefault="001C53CF" w:rsidP="004F2EE0">
      <w:pPr>
        <w:pStyle w:val="HTMLPreformatted"/>
        <w:shd w:val="clear" w:color="auto" w:fill="FFFFFF"/>
        <w:rPr>
          <w:rFonts w:asciiTheme="minorHAnsi" w:hAnsiTheme="minorHAnsi" w:cs="Menlo"/>
          <w:color w:val="000000"/>
          <w:sz w:val="24"/>
          <w:szCs w:val="24"/>
        </w:rPr>
      </w:pPr>
    </w:p>
    <w:p w14:paraId="70230AFA" w14:textId="5A39A99E" w:rsidR="00317537" w:rsidRPr="001F0DF0" w:rsidRDefault="00317537" w:rsidP="00317537">
      <w:pPr>
        <w:pStyle w:val="HTMLPreformatted"/>
        <w:shd w:val="clear" w:color="auto" w:fill="FFFFFF"/>
        <w:rPr>
          <w:rFonts w:asciiTheme="minorHAnsi" w:hAnsiTheme="minorHAnsi" w:cs="Menlo"/>
          <w:color w:val="000000"/>
          <w:sz w:val="24"/>
          <w:szCs w:val="24"/>
        </w:rPr>
      </w:pPr>
      <w:proofErr w:type="spellStart"/>
      <w:proofErr w:type="gramStart"/>
      <w:r w:rsidRPr="001F0DF0">
        <w:rPr>
          <w:rFonts w:asciiTheme="minorHAnsi" w:hAnsiTheme="minorHAnsi" w:cs="Menlo"/>
          <w:b/>
          <w:bCs/>
          <w:color w:val="000080"/>
          <w:sz w:val="24"/>
          <w:szCs w:val="24"/>
        </w:rPr>
        <w:t>def</w:t>
      </w:r>
      <w:proofErr w:type="spellEnd"/>
      <w:proofErr w:type="gramEnd"/>
      <w:r w:rsidRPr="001F0DF0">
        <w:rPr>
          <w:rFonts w:asciiTheme="minorHAnsi" w:hAnsiTheme="minorHAnsi" w:cs="Menlo"/>
          <w:b/>
          <w:bCs/>
          <w:color w:val="000080"/>
          <w:sz w:val="24"/>
          <w:szCs w:val="24"/>
        </w:rPr>
        <w:t xml:space="preserve"> </w:t>
      </w:r>
      <w:proofErr w:type="spellStart"/>
      <w:r w:rsidRPr="001F0DF0">
        <w:rPr>
          <w:rFonts w:asciiTheme="minorHAnsi" w:hAnsiTheme="minorHAnsi" w:cs="Menlo"/>
          <w:color w:val="000000"/>
          <w:sz w:val="24"/>
          <w:szCs w:val="24"/>
        </w:rPr>
        <w:t>get_googleSheet_list</w:t>
      </w:r>
      <w:proofErr w:type="spellEnd"/>
      <w:r w:rsidRPr="001F0DF0">
        <w:rPr>
          <w:rFonts w:asciiTheme="minorHAnsi" w:hAnsiTheme="minorHAnsi" w:cs="Menlo"/>
          <w:color w:val="000000"/>
          <w:sz w:val="24"/>
          <w:szCs w:val="24"/>
        </w:rPr>
        <w:t>(</w:t>
      </w:r>
      <w:proofErr w:type="spellStart"/>
      <w:r w:rsidRPr="001F0DF0">
        <w:rPr>
          <w:rFonts w:asciiTheme="minorHAnsi" w:hAnsiTheme="minorHAnsi" w:cs="Menlo"/>
          <w:color w:val="000000"/>
          <w:sz w:val="24"/>
          <w:szCs w:val="24"/>
        </w:rPr>
        <w:t>list_from_google</w:t>
      </w:r>
      <w:proofErr w:type="spellEnd"/>
      <w:r w:rsidRPr="001F0DF0">
        <w:rPr>
          <w:rFonts w:asciiTheme="minorHAnsi" w:hAnsiTheme="minorHAnsi" w:cs="Menlo"/>
          <w:color w:val="000000"/>
          <w:sz w:val="24"/>
          <w:szCs w:val="24"/>
        </w:rPr>
        <w:t xml:space="preserve">, </w:t>
      </w:r>
      <w:proofErr w:type="spellStart"/>
      <w:r w:rsidRPr="001F0DF0">
        <w:rPr>
          <w:rFonts w:asciiTheme="minorHAnsi" w:hAnsiTheme="minorHAnsi" w:cs="Menlo"/>
          <w:color w:val="000000"/>
          <w:sz w:val="24"/>
          <w:szCs w:val="24"/>
        </w:rPr>
        <w:t>list_from_db</w:t>
      </w:r>
      <w:proofErr w:type="spellEnd"/>
      <w:r w:rsidRPr="001F0DF0">
        <w:rPr>
          <w:rFonts w:asciiTheme="minorHAnsi" w:hAnsiTheme="minorHAnsi" w:cs="Menlo"/>
          <w:color w:val="000000"/>
          <w:sz w:val="24"/>
          <w:szCs w:val="24"/>
        </w:rPr>
        <w:t>)</w:t>
      </w:r>
    </w:p>
    <w:p w14:paraId="5CBC1085" w14:textId="77777777" w:rsidR="00434FBB" w:rsidRPr="001F0DF0" w:rsidRDefault="00434FBB" w:rsidP="00317537">
      <w:pPr>
        <w:pStyle w:val="HTMLPreformatted"/>
        <w:shd w:val="clear" w:color="auto" w:fill="FFFFFF"/>
        <w:rPr>
          <w:rFonts w:asciiTheme="minorHAnsi" w:hAnsiTheme="minorHAnsi" w:cs="Menlo"/>
          <w:color w:val="000000"/>
          <w:sz w:val="18"/>
          <w:szCs w:val="18"/>
        </w:rPr>
      </w:pPr>
    </w:p>
    <w:p w14:paraId="35D2B48E" w14:textId="77777777" w:rsidR="00434FBB" w:rsidRPr="001F0DF0" w:rsidRDefault="00434FBB" w:rsidP="00317537">
      <w:pPr>
        <w:pStyle w:val="HTMLPreformatted"/>
        <w:shd w:val="clear" w:color="auto" w:fill="FFFFFF"/>
        <w:rPr>
          <w:rFonts w:asciiTheme="minorHAnsi" w:hAnsiTheme="minorHAnsi" w:cs="Menlo"/>
          <w:color w:val="000000"/>
          <w:sz w:val="18"/>
          <w:szCs w:val="18"/>
        </w:rPr>
      </w:pPr>
    </w:p>
    <w:p w14:paraId="1D2557D2" w14:textId="77777777" w:rsidR="00CA2ECB" w:rsidRDefault="00434FBB" w:rsidP="00CA2ECB">
      <w:pPr>
        <w:pStyle w:val="HTMLPreformatted"/>
        <w:shd w:val="clear" w:color="auto" w:fill="FFFFFF"/>
        <w:rPr>
          <w:rFonts w:asciiTheme="minorHAnsi" w:hAnsiTheme="minorHAnsi" w:cs="Menlo"/>
          <w:color w:val="000000"/>
          <w:sz w:val="24"/>
          <w:szCs w:val="24"/>
        </w:rPr>
      </w:pPr>
      <w:r w:rsidRPr="001F0DF0">
        <w:rPr>
          <w:rFonts w:asciiTheme="minorHAnsi" w:hAnsiTheme="minorHAnsi" w:cs="Menlo"/>
          <w:color w:val="000000"/>
          <w:sz w:val="24"/>
          <w:szCs w:val="24"/>
        </w:rPr>
        <w:t xml:space="preserve">Certain methods and lists are created in the views.py so that these </w:t>
      </w:r>
      <w:r w:rsidR="001F0DF0" w:rsidRPr="001F0DF0">
        <w:rPr>
          <w:rFonts w:asciiTheme="minorHAnsi" w:hAnsiTheme="minorHAnsi" w:cs="Menlo"/>
          <w:color w:val="000000"/>
          <w:sz w:val="24"/>
          <w:szCs w:val="24"/>
        </w:rPr>
        <w:t xml:space="preserve">lists of </w:t>
      </w:r>
      <w:r w:rsidRPr="001F0DF0">
        <w:rPr>
          <w:rFonts w:asciiTheme="minorHAnsi" w:hAnsiTheme="minorHAnsi" w:cs="Menlo"/>
          <w:color w:val="000000"/>
          <w:sz w:val="24"/>
          <w:szCs w:val="24"/>
        </w:rPr>
        <w:t>data can exchange freely between the method</w:t>
      </w:r>
      <w:r w:rsidR="008A6BF8" w:rsidRPr="001F0DF0">
        <w:rPr>
          <w:rFonts w:asciiTheme="minorHAnsi" w:hAnsiTheme="minorHAnsi" w:cs="Menlo"/>
          <w:color w:val="000000"/>
          <w:sz w:val="24"/>
          <w:szCs w:val="24"/>
        </w:rPr>
        <w:t>s</w:t>
      </w:r>
      <w:r w:rsidRPr="001F0DF0">
        <w:rPr>
          <w:rFonts w:asciiTheme="minorHAnsi" w:hAnsiTheme="minorHAnsi" w:cs="Menlo"/>
          <w:color w:val="000000"/>
          <w:sz w:val="24"/>
          <w:szCs w:val="24"/>
        </w:rPr>
        <w:t xml:space="preserve"> in views.py. </w:t>
      </w:r>
      <w:r w:rsidR="00CA2ECB">
        <w:rPr>
          <w:rFonts w:asciiTheme="minorHAnsi" w:hAnsiTheme="minorHAnsi" w:cs="Menlo"/>
          <w:color w:val="000000"/>
          <w:sz w:val="24"/>
          <w:szCs w:val="24"/>
        </w:rPr>
        <w:t>For example,</w:t>
      </w:r>
    </w:p>
    <w:p w14:paraId="43B1F589" w14:textId="68C4951A" w:rsidR="00CA2ECB" w:rsidRPr="00047C65" w:rsidRDefault="00CA2ECB" w:rsidP="00CA2ECB">
      <w:pPr>
        <w:pStyle w:val="HTMLPreformatted"/>
        <w:shd w:val="clear" w:color="auto" w:fill="FFFFFF"/>
        <w:rPr>
          <w:rFonts w:ascii="Cambria" w:hAnsi="Cambria" w:cs="Menlo"/>
          <w:color w:val="000000"/>
          <w:sz w:val="26"/>
          <w:szCs w:val="26"/>
          <w:shd w:val="clear" w:color="auto" w:fill="E4E4FF"/>
          <w:lang w:eastAsia="en-US"/>
        </w:rPr>
      </w:pPr>
      <w:proofErr w:type="spellStart"/>
      <w:proofErr w:type="gramStart"/>
      <w:r w:rsidRPr="00047C65">
        <w:rPr>
          <w:rFonts w:ascii="Cambria" w:hAnsi="Cambria" w:cs="Menlo"/>
          <w:b/>
          <w:bCs/>
          <w:color w:val="000080"/>
          <w:sz w:val="26"/>
          <w:szCs w:val="26"/>
          <w:lang w:eastAsia="en-US"/>
        </w:rPr>
        <w:t>def</w:t>
      </w:r>
      <w:proofErr w:type="spellEnd"/>
      <w:proofErr w:type="gram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set_import_sheet_titles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t xml:space="preserve">    </w:t>
      </w:r>
      <w:r w:rsidRPr="00047C65">
        <w:rPr>
          <w:rFonts w:ascii="Cambria" w:hAnsi="Cambria" w:cs="Menlo"/>
          <w:b/>
          <w:bCs/>
          <w:color w:val="000080"/>
          <w:sz w:val="26"/>
          <w:szCs w:val="26"/>
          <w:lang w:eastAsia="en-US"/>
        </w:rPr>
        <w:t xml:space="preserve">global </w:t>
      </w:r>
      <w:proofErr w:type="spellStart"/>
      <w:r w:rsidRPr="004D76A2">
        <w:rPr>
          <w:rFonts w:asciiTheme="minorHAnsi" w:hAnsiTheme="minorHAnsi"/>
          <w:sz w:val="26"/>
          <w:szCs w:val="26"/>
        </w:rPr>
        <w:t>import_sheet_titles</w:t>
      </w:r>
      <w:proofErr w:type="spellEnd"/>
      <w:r w:rsidRPr="004D76A2">
        <w:rPr>
          <w:rFonts w:asciiTheme="minorHAnsi" w:hAnsiTheme="minorHAnsi"/>
          <w:sz w:val="26"/>
          <w:szCs w:val="26"/>
        </w:rPr>
        <w:br/>
        <w:t xml:space="preserve">    </w:t>
      </w:r>
      <w:proofErr w:type="spellStart"/>
      <w:r w:rsidRPr="004D76A2">
        <w:rPr>
          <w:rFonts w:asciiTheme="minorHAnsi" w:hAnsiTheme="minorHAnsi"/>
          <w:sz w:val="26"/>
          <w:szCs w:val="26"/>
        </w:rPr>
        <w:t>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r>
      <w:r w:rsidRPr="00047C65">
        <w:rPr>
          <w:rFonts w:ascii="Cambria" w:hAnsi="Cambria" w:cs="Menlo"/>
          <w:color w:val="000000"/>
          <w:sz w:val="26"/>
          <w:szCs w:val="26"/>
          <w:lang w:eastAsia="en-US"/>
        </w:rPr>
        <w:br/>
      </w:r>
      <w:proofErr w:type="spellStart"/>
      <w:r w:rsidRPr="00047C65">
        <w:rPr>
          <w:rFonts w:ascii="Cambria" w:hAnsi="Cambria" w:cs="Menlo"/>
          <w:b/>
          <w:bCs/>
          <w:color w:val="000080"/>
          <w:sz w:val="26"/>
          <w:szCs w:val="26"/>
          <w:lang w:eastAsia="en-US"/>
        </w:rPr>
        <w:t>def</w:t>
      </w:r>
      <w:proofErr w:type="spell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add_import_title</w:t>
      </w:r>
      <w:proofErr w:type="spellEnd"/>
      <w:r w:rsidRPr="00047C65">
        <w:rPr>
          <w:rFonts w:ascii="Cambria" w:hAnsi="Cambria" w:cs="Menlo"/>
          <w:color w:val="000000"/>
          <w:sz w:val="26"/>
          <w:szCs w:val="26"/>
          <w:lang w:eastAsia="en-US"/>
        </w:rPr>
        <w:t>(title):</w:t>
      </w:r>
      <w:r w:rsidRPr="00047C65">
        <w:rPr>
          <w:rFonts w:ascii="Cambria" w:hAnsi="Cambria" w:cs="Menlo"/>
          <w:color w:val="000000"/>
          <w:sz w:val="26"/>
          <w:szCs w:val="26"/>
          <w:lang w:eastAsia="en-US"/>
        </w:rPr>
        <w:br/>
        <w:t xml:space="preserve">    </w:t>
      </w:r>
      <w:proofErr w:type="spellStart"/>
      <w:r w:rsidRPr="004D76A2">
        <w:rPr>
          <w:rFonts w:asciiTheme="minorHAnsi" w:hAnsiTheme="minorHAnsi"/>
          <w:sz w:val="26"/>
          <w:szCs w:val="26"/>
        </w:rPr>
        <w:t>import_sheet_titles</w:t>
      </w:r>
      <w:r w:rsidRPr="00047C65">
        <w:rPr>
          <w:rFonts w:ascii="Cambria" w:hAnsi="Cambria" w:cs="Menlo"/>
          <w:color w:val="000000"/>
          <w:sz w:val="26"/>
          <w:szCs w:val="26"/>
          <w:lang w:eastAsia="en-US"/>
        </w:rPr>
        <w:t>.append</w:t>
      </w:r>
      <w:proofErr w:type="spellEnd"/>
      <w:r w:rsidRPr="00047C65">
        <w:rPr>
          <w:rFonts w:ascii="Cambria" w:hAnsi="Cambria" w:cs="Menlo"/>
          <w:color w:val="000000"/>
          <w:sz w:val="26"/>
          <w:szCs w:val="26"/>
          <w:lang w:eastAsia="en-US"/>
        </w:rPr>
        <w:t>(</w:t>
      </w:r>
      <w:proofErr w:type="spellStart"/>
      <w:r w:rsidRPr="00047C65">
        <w:rPr>
          <w:rFonts w:ascii="Cambria" w:hAnsi="Cambria" w:cs="Menlo"/>
          <w:color w:val="000080"/>
          <w:sz w:val="26"/>
          <w:szCs w:val="26"/>
          <w:lang w:eastAsia="en-US"/>
        </w:rPr>
        <w:t>str</w:t>
      </w:r>
      <w:proofErr w:type="spellEnd"/>
      <w:r w:rsidRPr="00047C65">
        <w:rPr>
          <w:rFonts w:ascii="Cambria" w:hAnsi="Cambria" w:cs="Menlo"/>
          <w:color w:val="000000"/>
          <w:sz w:val="26"/>
          <w:szCs w:val="26"/>
          <w:lang w:eastAsia="en-US"/>
        </w:rPr>
        <w:t>(title))</w:t>
      </w:r>
      <w:r w:rsidRPr="00047C65">
        <w:rPr>
          <w:rFonts w:ascii="Cambria" w:hAnsi="Cambria" w:cs="Menlo"/>
          <w:color w:val="000000"/>
          <w:sz w:val="26"/>
          <w:szCs w:val="26"/>
          <w:lang w:eastAsia="en-US"/>
        </w:rPr>
        <w:br/>
      </w:r>
      <w:r w:rsidRPr="00047C65">
        <w:rPr>
          <w:rFonts w:ascii="Cambria" w:hAnsi="Cambria" w:cs="Menlo"/>
          <w:color w:val="000000"/>
          <w:sz w:val="26"/>
          <w:szCs w:val="26"/>
          <w:lang w:eastAsia="en-US"/>
        </w:rPr>
        <w:br/>
      </w:r>
      <w:proofErr w:type="spellStart"/>
      <w:r w:rsidRPr="00047C65">
        <w:rPr>
          <w:rFonts w:ascii="Cambria" w:hAnsi="Cambria" w:cs="Menlo"/>
          <w:b/>
          <w:bCs/>
          <w:color w:val="000080"/>
          <w:sz w:val="26"/>
          <w:szCs w:val="26"/>
          <w:lang w:eastAsia="en-US"/>
        </w:rPr>
        <w:lastRenderedPageBreak/>
        <w:t>def</w:t>
      </w:r>
      <w:proofErr w:type="spellEnd"/>
      <w:r w:rsidRPr="00047C65">
        <w:rPr>
          <w:rFonts w:ascii="Cambria" w:hAnsi="Cambria" w:cs="Menlo"/>
          <w:b/>
          <w:bCs/>
          <w:color w:val="000080"/>
          <w:sz w:val="26"/>
          <w:szCs w:val="26"/>
          <w:lang w:eastAsia="en-US"/>
        </w:rPr>
        <w:t xml:space="preserve"> </w:t>
      </w:r>
      <w:proofErr w:type="spellStart"/>
      <w:r w:rsidRPr="00047C65">
        <w:rPr>
          <w:rFonts w:ascii="Cambria" w:hAnsi="Cambria" w:cs="Menlo"/>
          <w:color w:val="000000"/>
          <w:sz w:val="26"/>
          <w:szCs w:val="26"/>
          <w:lang w:eastAsia="en-US"/>
        </w:rPr>
        <w:t>get_import_sheet_titles</w:t>
      </w:r>
      <w:proofErr w:type="spellEnd"/>
      <w:r w:rsidRPr="00047C65">
        <w:rPr>
          <w:rFonts w:ascii="Cambria" w:hAnsi="Cambria" w:cs="Menlo"/>
          <w:color w:val="000000"/>
          <w:sz w:val="26"/>
          <w:szCs w:val="26"/>
          <w:lang w:eastAsia="en-US"/>
        </w:rPr>
        <w:t>():</w:t>
      </w:r>
      <w:r w:rsidRPr="00047C65">
        <w:rPr>
          <w:rFonts w:ascii="Cambria" w:hAnsi="Cambria" w:cs="Menlo"/>
          <w:color w:val="000000"/>
          <w:sz w:val="26"/>
          <w:szCs w:val="26"/>
          <w:lang w:eastAsia="en-US"/>
        </w:rPr>
        <w:br/>
        <w:t xml:space="preserve">    </w:t>
      </w:r>
      <w:r w:rsidRPr="00047C65">
        <w:rPr>
          <w:rFonts w:ascii="Cambria" w:hAnsi="Cambria" w:cs="Menlo"/>
          <w:b/>
          <w:bCs/>
          <w:color w:val="000080"/>
          <w:sz w:val="26"/>
          <w:szCs w:val="26"/>
          <w:lang w:eastAsia="en-US"/>
        </w:rPr>
        <w:t xml:space="preserve">return </w:t>
      </w:r>
      <w:proofErr w:type="spellStart"/>
      <w:r w:rsidRPr="004D76A2">
        <w:rPr>
          <w:rFonts w:asciiTheme="minorHAnsi" w:hAnsiTheme="minorHAnsi"/>
          <w:sz w:val="26"/>
          <w:szCs w:val="26"/>
        </w:rPr>
        <w:t>import_sheet_titles</w:t>
      </w:r>
      <w:proofErr w:type="spellEnd"/>
    </w:p>
    <w:p w14:paraId="5898EB73" w14:textId="77777777" w:rsidR="00CA2ECB" w:rsidRPr="00047C65" w:rsidRDefault="00CA2ECB" w:rsidP="00CA2ECB">
      <w:pPr>
        <w:pStyle w:val="HTMLPreformatted"/>
        <w:shd w:val="clear" w:color="auto" w:fill="FFFFFF"/>
        <w:rPr>
          <w:rFonts w:ascii="Cambria" w:hAnsi="Cambria" w:cs="Menlo"/>
          <w:color w:val="000000"/>
          <w:sz w:val="26"/>
          <w:szCs w:val="26"/>
          <w:shd w:val="clear" w:color="auto" w:fill="E4E4FF"/>
          <w:lang w:eastAsia="en-US"/>
        </w:rPr>
      </w:pPr>
    </w:p>
    <w:p w14:paraId="0D16FD07" w14:textId="7E7D5DE8" w:rsidR="00965EA4" w:rsidRPr="004D76A2" w:rsidRDefault="00CA2ECB" w:rsidP="004D76A2">
      <w:r w:rsidRPr="004D76A2">
        <w:t>These methods are used to store the import sheet titles so that after the import</w:t>
      </w:r>
      <w:r w:rsidR="00BA545A">
        <w:t xml:space="preserve"> operation</w:t>
      </w:r>
      <w:r w:rsidRPr="004D76A2">
        <w:t>, the user can have a title list of import sheets.</w:t>
      </w:r>
    </w:p>
    <w:p w14:paraId="7EBD9B54" w14:textId="77777777" w:rsidR="00965EA4" w:rsidRDefault="00965EA4" w:rsidP="00CA2ECB">
      <w:pPr>
        <w:pStyle w:val="HTMLPreformatted"/>
        <w:shd w:val="clear" w:color="auto" w:fill="FFFFFF"/>
        <w:rPr>
          <w:rFonts w:ascii="Menlo" w:hAnsi="Menlo" w:cs="Menlo"/>
          <w:color w:val="000000"/>
          <w:sz w:val="18"/>
          <w:szCs w:val="18"/>
          <w:shd w:val="clear" w:color="auto" w:fill="E4E4FF"/>
          <w:lang w:eastAsia="en-US"/>
        </w:rPr>
      </w:pPr>
    </w:p>
    <w:p w14:paraId="150E2552" w14:textId="77777777" w:rsidR="00B71BC7" w:rsidRDefault="00B71BC7" w:rsidP="00B4339B">
      <w:pPr>
        <w:pStyle w:val="Heading2"/>
      </w:pPr>
      <w:bookmarkStart w:id="12" w:name="_Toc328301911"/>
      <w:r>
        <w:br/>
      </w:r>
      <w:r>
        <w:br/>
      </w:r>
      <w:r>
        <w:br/>
      </w:r>
      <w:r>
        <w:br/>
      </w:r>
      <w:r>
        <w:br/>
      </w:r>
      <w:r>
        <w:br/>
      </w:r>
      <w:r>
        <w:br/>
      </w:r>
      <w:r>
        <w:br/>
      </w:r>
      <w:r>
        <w:br/>
      </w:r>
      <w:r>
        <w:br/>
      </w:r>
      <w:r>
        <w:br/>
      </w:r>
      <w:r>
        <w:br/>
      </w:r>
      <w:r>
        <w:br/>
      </w:r>
      <w:r>
        <w:br/>
      </w:r>
      <w:r>
        <w:br/>
      </w:r>
      <w:r>
        <w:br/>
      </w:r>
      <w:r>
        <w:br/>
      </w:r>
      <w:r>
        <w:br/>
      </w:r>
      <w:r>
        <w:br/>
      </w:r>
      <w:r>
        <w:br/>
      </w:r>
      <w:r>
        <w:br/>
      </w:r>
      <w:r>
        <w:br/>
      </w:r>
      <w:r>
        <w:br/>
      </w:r>
    </w:p>
    <w:p w14:paraId="6963755B" w14:textId="5ABA72C2" w:rsidR="00B4339B" w:rsidRDefault="00B4339B" w:rsidP="00B4339B">
      <w:pPr>
        <w:pStyle w:val="Heading2"/>
      </w:pPr>
      <w:r>
        <w:t>Exceptions design</w:t>
      </w:r>
      <w:bookmarkEnd w:id="12"/>
    </w:p>
    <w:p w14:paraId="68C38E6A" w14:textId="464B2AED" w:rsidR="00B4339B" w:rsidRPr="00B4339B" w:rsidRDefault="00B4339B" w:rsidP="00B4339B">
      <w:r>
        <w:t>When the button is clicked with no selections, the page should stay in the same page</w:t>
      </w:r>
      <w:r w:rsidR="00CC57A8">
        <w:t xml:space="preserve"> without any changes</w:t>
      </w:r>
      <w:r>
        <w:t>. For the refresh or delete</w:t>
      </w:r>
      <w:r w:rsidR="004E79C4">
        <w:t xml:space="preserve"> action</w:t>
      </w:r>
      <w:r>
        <w:t>, the system should remind the user to confirm</w:t>
      </w:r>
      <w:r w:rsidR="004E79C4">
        <w:t xml:space="preserve"> their action before the system </w:t>
      </w:r>
      <w:r>
        <w:t xml:space="preserve">actually accomplish it. </w:t>
      </w:r>
      <w:bookmarkStart w:id="13" w:name="_GoBack"/>
      <w:bookmarkEnd w:id="13"/>
    </w:p>
    <w:p w14:paraId="45001F5C" w14:textId="6E82E285" w:rsidR="00CC7755" w:rsidRPr="004E79C4" w:rsidRDefault="00CC7755" w:rsidP="00CC7755">
      <w:pPr>
        <w:rPr>
          <w:vertAlign w:val="subscript"/>
        </w:rPr>
      </w:pPr>
    </w:p>
    <w:p w14:paraId="7AE6F4D3" w14:textId="77777777" w:rsidR="006B7102" w:rsidRDefault="006B7102" w:rsidP="006B7102"/>
    <w:p w14:paraId="094B3988" w14:textId="77777777" w:rsidR="00731D00" w:rsidRPr="00731D00" w:rsidRDefault="00731D00" w:rsidP="00731D00">
      <w:pPr>
        <w:pStyle w:val="Heading2"/>
        <w:rPr>
          <w:b w:val="0"/>
        </w:rPr>
      </w:pPr>
    </w:p>
    <w:p w14:paraId="55BAEB50" w14:textId="77777777" w:rsidR="006B7102" w:rsidRDefault="006B7102" w:rsidP="006B7102">
      <w:pPr>
        <w:pStyle w:val="Heading2"/>
      </w:pPr>
    </w:p>
    <w:p w14:paraId="016E58B8" w14:textId="77777777" w:rsidR="00B71BC7" w:rsidRPr="00B71BC7" w:rsidRDefault="00B71BC7" w:rsidP="00B71BC7"/>
    <w:p w14:paraId="7EE2421C" w14:textId="77777777" w:rsidR="006B7102" w:rsidRDefault="006B7102" w:rsidP="006B7102">
      <w:pPr>
        <w:pStyle w:val="Heading2"/>
      </w:pPr>
    </w:p>
    <w:p w14:paraId="490F3B82" w14:textId="77777777" w:rsidR="006B7102" w:rsidRDefault="006B7102" w:rsidP="006B7102">
      <w:pPr>
        <w:pStyle w:val="Heading2"/>
      </w:pPr>
    </w:p>
    <w:p w14:paraId="686AD67F" w14:textId="77777777" w:rsidR="006B7102" w:rsidRDefault="006B7102" w:rsidP="006B7102">
      <w:pPr>
        <w:pStyle w:val="Heading2"/>
      </w:pPr>
      <w:bookmarkStart w:id="14" w:name="_Toc328301912"/>
      <w:r>
        <w:t>Reference:</w:t>
      </w:r>
      <w:bookmarkEnd w:id="14"/>
    </w:p>
    <w:p w14:paraId="39C1CC53" w14:textId="2304E09F" w:rsidR="00731D00" w:rsidRDefault="00B71BC7">
      <w:sdt>
        <w:sdtPr>
          <w:id w:val="589275050"/>
          <w:citation/>
        </w:sdtPr>
        <w:sdtContent>
          <w:r>
            <w:fldChar w:fldCharType="begin"/>
          </w:r>
          <w:r>
            <w:rPr>
              <w:noProof/>
            </w:rPr>
            <w:instrText xml:space="preserve"> CITATION luc16 \l 1033 </w:instrText>
          </w:r>
          <w:r>
            <w:fldChar w:fldCharType="separate"/>
          </w:r>
          <w:r>
            <w:rPr>
              <w:noProof/>
            </w:rPr>
            <w:t>(lucidart, 2016)</w:t>
          </w:r>
          <w:r>
            <w:fldChar w:fldCharType="end"/>
          </w:r>
        </w:sdtContent>
      </w:sdt>
    </w:p>
    <w:p w14:paraId="7DF552B0" w14:textId="375AF71F" w:rsidR="00B71BC7" w:rsidRDefault="00B71BC7">
      <w:sdt>
        <w:sdtPr>
          <w:id w:val="-1437821674"/>
          <w:citation/>
        </w:sdtPr>
        <w:sdtContent>
          <w:r>
            <w:fldChar w:fldCharType="begin"/>
          </w:r>
          <w:r>
            <w:instrText xml:space="preserve"> CITATION Raj16 \l 1033 </w:instrText>
          </w:r>
          <w:r>
            <w:fldChar w:fldCharType="separate"/>
          </w:r>
          <w:r>
            <w:rPr>
              <w:noProof/>
            </w:rPr>
            <w:t>(Rajaraman, 2016)</w:t>
          </w:r>
          <w:r>
            <w:fldChar w:fldCharType="end"/>
          </w:r>
        </w:sdtContent>
      </w:sdt>
    </w:p>
    <w:sectPr w:rsidR="00B71BC7">
      <w:footerReference w:type="default" r:id="rId1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DCFFE" w14:textId="77777777" w:rsidR="001C53CF" w:rsidRDefault="001C53CF">
      <w:pPr>
        <w:spacing w:after="0" w:line="240" w:lineRule="auto"/>
      </w:pPr>
      <w:r>
        <w:separator/>
      </w:r>
    </w:p>
  </w:endnote>
  <w:endnote w:type="continuationSeparator" w:id="0">
    <w:p w14:paraId="7CDFEA27" w14:textId="77777777" w:rsidR="001C53CF" w:rsidRDefault="001C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w:altName w:val="Menlo Regular"/>
    <w:charset w:val="00"/>
    <w:family w:val="auto"/>
    <w:pitch w:val="variable"/>
    <w:sig w:usb0="E60022FF" w:usb1="D200F9FB" w:usb2="02000028" w:usb3="00000000" w:csb0="000001D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27933"/>
      <w:docPartObj>
        <w:docPartGallery w:val="Page Numbers (Bottom of Page)"/>
        <w:docPartUnique/>
      </w:docPartObj>
    </w:sdtPr>
    <w:sdtEndPr>
      <w:rPr>
        <w:noProof/>
      </w:rPr>
    </w:sdtEndPr>
    <w:sdtContent>
      <w:p w14:paraId="57FEFBA2" w14:textId="77777777" w:rsidR="001C53CF" w:rsidRDefault="001C53CF">
        <w:pPr>
          <w:pStyle w:val="Footer"/>
        </w:pPr>
        <w:r>
          <w:fldChar w:fldCharType="begin"/>
        </w:r>
        <w:r>
          <w:instrText xml:space="preserve"> PAGE   \* MERGEFORMAT </w:instrText>
        </w:r>
        <w:r>
          <w:fldChar w:fldCharType="separate"/>
        </w:r>
        <w:r w:rsidR="00BA545A">
          <w:rPr>
            <w:noProof/>
          </w:rPr>
          <w:t>13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CA14B" w14:textId="77777777" w:rsidR="001C53CF" w:rsidRDefault="001C53CF">
      <w:pPr>
        <w:spacing w:after="0" w:line="240" w:lineRule="auto"/>
      </w:pPr>
      <w:r>
        <w:separator/>
      </w:r>
    </w:p>
  </w:footnote>
  <w:footnote w:type="continuationSeparator" w:id="0">
    <w:p w14:paraId="4A9BB619" w14:textId="77777777" w:rsidR="001C53CF" w:rsidRDefault="001C53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74D5563F"/>
    <w:multiLevelType w:val="hybridMultilevel"/>
    <w:tmpl w:val="62EA3210"/>
    <w:lvl w:ilvl="0" w:tplc="43BA8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D00"/>
    <w:rsid w:val="00047C65"/>
    <w:rsid w:val="001725E1"/>
    <w:rsid w:val="00182CBD"/>
    <w:rsid w:val="001A5372"/>
    <w:rsid w:val="001C53CF"/>
    <w:rsid w:val="001F0DF0"/>
    <w:rsid w:val="0022058E"/>
    <w:rsid w:val="002B156B"/>
    <w:rsid w:val="0031143C"/>
    <w:rsid w:val="00312315"/>
    <w:rsid w:val="00317537"/>
    <w:rsid w:val="0032165A"/>
    <w:rsid w:val="003B3E9D"/>
    <w:rsid w:val="00434FBB"/>
    <w:rsid w:val="004D76A2"/>
    <w:rsid w:val="004E79C4"/>
    <w:rsid w:val="004F2EE0"/>
    <w:rsid w:val="0050111F"/>
    <w:rsid w:val="00533484"/>
    <w:rsid w:val="00537AD7"/>
    <w:rsid w:val="00596D64"/>
    <w:rsid w:val="005E5D56"/>
    <w:rsid w:val="006734C5"/>
    <w:rsid w:val="00684BC8"/>
    <w:rsid w:val="006B7102"/>
    <w:rsid w:val="006C0071"/>
    <w:rsid w:val="00704D2E"/>
    <w:rsid w:val="00716131"/>
    <w:rsid w:val="0073004F"/>
    <w:rsid w:val="00731D00"/>
    <w:rsid w:val="008109C8"/>
    <w:rsid w:val="00814188"/>
    <w:rsid w:val="008270B2"/>
    <w:rsid w:val="00827413"/>
    <w:rsid w:val="008A6BF8"/>
    <w:rsid w:val="00937544"/>
    <w:rsid w:val="00965EA4"/>
    <w:rsid w:val="00995E52"/>
    <w:rsid w:val="009B01A7"/>
    <w:rsid w:val="00A61A05"/>
    <w:rsid w:val="00A66821"/>
    <w:rsid w:val="00AC088F"/>
    <w:rsid w:val="00AC0A07"/>
    <w:rsid w:val="00B4339B"/>
    <w:rsid w:val="00B71BC7"/>
    <w:rsid w:val="00B7689A"/>
    <w:rsid w:val="00BA545A"/>
    <w:rsid w:val="00BC7717"/>
    <w:rsid w:val="00BD618E"/>
    <w:rsid w:val="00BF4077"/>
    <w:rsid w:val="00CA2ECB"/>
    <w:rsid w:val="00CC57A8"/>
    <w:rsid w:val="00CC7755"/>
    <w:rsid w:val="00D172D4"/>
    <w:rsid w:val="00D45720"/>
    <w:rsid w:val="00D921CB"/>
    <w:rsid w:val="00DB0D44"/>
    <w:rsid w:val="00E612CC"/>
    <w:rsid w:val="00F0503A"/>
    <w:rsid w:val="00F1523A"/>
    <w:rsid w:val="00FA6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51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Menlo"/>
        <w:color w:val="000000"/>
        <w:sz w:val="26"/>
        <w:szCs w:val="26"/>
        <w:lang w:val="en-US" w:eastAsia="ja-JP"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Body Text" w:uiPriority="0"/>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odyText">
    <w:name w:val="Body Text"/>
    <w:basedOn w:val="Normal"/>
    <w:link w:val="BodyTextChar"/>
    <w:rsid w:val="00731D00"/>
    <w:pPr>
      <w:spacing w:after="120" w:line="240" w:lineRule="auto"/>
    </w:pPr>
    <w:rPr>
      <w:rFonts w:ascii="Arial" w:eastAsia="Times New Roman" w:hAnsi="Arial" w:cs="Times New Roman"/>
      <w:color w:val="auto"/>
      <w:sz w:val="22"/>
      <w:szCs w:val="24"/>
      <w:lang w:eastAsia="en-US"/>
    </w:rPr>
  </w:style>
  <w:style w:type="character" w:customStyle="1" w:styleId="BodyTextChar">
    <w:name w:val="Body Text Char"/>
    <w:basedOn w:val="DefaultParagraphFont"/>
    <w:link w:val="BodyText"/>
    <w:rsid w:val="00731D00"/>
    <w:rPr>
      <w:rFonts w:ascii="Arial" w:eastAsia="Times New Roman" w:hAnsi="Arial" w:cs="Times New Roman"/>
      <w:color w:val="auto"/>
      <w:sz w:val="22"/>
      <w:szCs w:val="24"/>
      <w:lang w:eastAsia="en-US"/>
    </w:rPr>
  </w:style>
  <w:style w:type="character" w:styleId="Hyperlink">
    <w:name w:val="Hyperlink"/>
    <w:basedOn w:val="DefaultParagraphFont"/>
    <w:uiPriority w:val="99"/>
    <w:unhideWhenUsed/>
    <w:rsid w:val="00731D00"/>
    <w:rPr>
      <w:color w:val="36A3B8" w:themeColor="hyperlink"/>
      <w:u w:val="single"/>
    </w:rPr>
  </w:style>
  <w:style w:type="paragraph" w:styleId="ListParagraph">
    <w:name w:val="List Paragraph"/>
    <w:basedOn w:val="Normal"/>
    <w:uiPriority w:val="34"/>
    <w:unhideWhenUsed/>
    <w:qFormat/>
    <w:rsid w:val="006B7102"/>
    <w:pPr>
      <w:ind w:left="720"/>
      <w:contextualSpacing/>
    </w:pPr>
  </w:style>
  <w:style w:type="paragraph" w:styleId="Bibliography">
    <w:name w:val="Bibliography"/>
    <w:basedOn w:val="Normal"/>
    <w:next w:val="Normal"/>
    <w:uiPriority w:val="37"/>
    <w:unhideWhenUsed/>
    <w:rsid w:val="006B7102"/>
  </w:style>
  <w:style w:type="paragraph" w:styleId="HTMLPreformatted">
    <w:name w:val="HTML Preformatted"/>
    <w:basedOn w:val="Normal"/>
    <w:link w:val="HTMLPreformattedChar"/>
    <w:uiPriority w:val="99"/>
    <w:semiHidden/>
    <w:unhideWhenUsed/>
    <w:rsid w:val="004F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4F2EE0"/>
    <w:rPr>
      <w:rFonts w:ascii="Courier New" w:hAnsi="Courier New" w:cs="Courier New"/>
      <w:color w:val="auto"/>
      <w:sz w:val="20"/>
      <w:szCs w:val="20"/>
      <w:lang w:eastAsia="zh-CN"/>
    </w:rPr>
  </w:style>
  <w:style w:type="paragraph" w:styleId="BalloonText">
    <w:name w:val="Balloon Text"/>
    <w:basedOn w:val="Normal"/>
    <w:link w:val="BalloonTextChar"/>
    <w:uiPriority w:val="99"/>
    <w:semiHidden/>
    <w:unhideWhenUsed/>
    <w:rsid w:val="008A6B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BF8"/>
    <w:rPr>
      <w:rFonts w:ascii="Lucida Grande" w:hAnsi="Lucida Grande"/>
      <w:sz w:val="18"/>
      <w:szCs w:val="18"/>
    </w:rPr>
  </w:style>
  <w:style w:type="character" w:styleId="FollowedHyperlink">
    <w:name w:val="FollowedHyperlink"/>
    <w:basedOn w:val="DefaultParagraphFont"/>
    <w:uiPriority w:val="99"/>
    <w:semiHidden/>
    <w:unhideWhenUsed/>
    <w:rsid w:val="008A6BF8"/>
    <w:rPr>
      <w:color w:val="805273" w:themeColor="followedHyperlink"/>
      <w:u w:val="single"/>
    </w:rPr>
  </w:style>
  <w:style w:type="paragraph" w:styleId="TOC1">
    <w:name w:val="toc 1"/>
    <w:basedOn w:val="Normal"/>
    <w:next w:val="Normal"/>
    <w:autoRedefine/>
    <w:uiPriority w:val="39"/>
    <w:unhideWhenUsed/>
    <w:rsid w:val="00684BC8"/>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684BC8"/>
    <w:pPr>
      <w:spacing w:after="0"/>
      <w:ind w:left="260"/>
    </w:pPr>
    <w:rPr>
      <w:rFonts w:asciiTheme="minorHAnsi" w:hAnsiTheme="minorHAnsi"/>
      <w:b/>
      <w:sz w:val="22"/>
      <w:szCs w:val="22"/>
    </w:rPr>
  </w:style>
  <w:style w:type="paragraph" w:styleId="TOC3">
    <w:name w:val="toc 3"/>
    <w:basedOn w:val="Normal"/>
    <w:next w:val="Normal"/>
    <w:autoRedefine/>
    <w:uiPriority w:val="39"/>
    <w:unhideWhenUsed/>
    <w:rsid w:val="00684BC8"/>
    <w:pPr>
      <w:spacing w:after="0"/>
      <w:ind w:left="520"/>
    </w:pPr>
    <w:rPr>
      <w:rFonts w:asciiTheme="minorHAnsi" w:hAnsiTheme="minorHAnsi"/>
      <w:sz w:val="22"/>
      <w:szCs w:val="22"/>
    </w:rPr>
  </w:style>
  <w:style w:type="paragraph" w:styleId="TOC4">
    <w:name w:val="toc 4"/>
    <w:basedOn w:val="Normal"/>
    <w:next w:val="Normal"/>
    <w:autoRedefine/>
    <w:uiPriority w:val="39"/>
    <w:semiHidden/>
    <w:unhideWhenUsed/>
    <w:rsid w:val="00684BC8"/>
    <w:pPr>
      <w:spacing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684BC8"/>
    <w:pPr>
      <w:spacing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684BC8"/>
    <w:pPr>
      <w:spacing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684BC8"/>
    <w:pPr>
      <w:spacing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684BC8"/>
    <w:pPr>
      <w:spacing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684BC8"/>
    <w:pPr>
      <w:spacing w:after="0"/>
      <w:ind w:left="208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Menlo"/>
        <w:color w:val="000000"/>
        <w:sz w:val="26"/>
        <w:szCs w:val="26"/>
        <w:lang w:val="en-US" w:eastAsia="ja-JP"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Body Text" w:uiPriority="0"/>
    <w:lsdException w:name="Subtitle" w:semiHidden="0" w:uiPriority="2" w:unhideWhenUsed="0" w:qFormat="1"/>
    <w:lsdException w:name="Date" w:uiPriority="3"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odyText">
    <w:name w:val="Body Text"/>
    <w:basedOn w:val="Normal"/>
    <w:link w:val="BodyTextChar"/>
    <w:rsid w:val="00731D00"/>
    <w:pPr>
      <w:spacing w:after="120" w:line="240" w:lineRule="auto"/>
    </w:pPr>
    <w:rPr>
      <w:rFonts w:ascii="Arial" w:eastAsia="Times New Roman" w:hAnsi="Arial" w:cs="Times New Roman"/>
      <w:color w:val="auto"/>
      <w:sz w:val="22"/>
      <w:szCs w:val="24"/>
      <w:lang w:eastAsia="en-US"/>
    </w:rPr>
  </w:style>
  <w:style w:type="character" w:customStyle="1" w:styleId="BodyTextChar">
    <w:name w:val="Body Text Char"/>
    <w:basedOn w:val="DefaultParagraphFont"/>
    <w:link w:val="BodyText"/>
    <w:rsid w:val="00731D00"/>
    <w:rPr>
      <w:rFonts w:ascii="Arial" w:eastAsia="Times New Roman" w:hAnsi="Arial" w:cs="Times New Roman"/>
      <w:color w:val="auto"/>
      <w:sz w:val="22"/>
      <w:szCs w:val="24"/>
      <w:lang w:eastAsia="en-US"/>
    </w:rPr>
  </w:style>
  <w:style w:type="character" w:styleId="Hyperlink">
    <w:name w:val="Hyperlink"/>
    <w:basedOn w:val="DefaultParagraphFont"/>
    <w:uiPriority w:val="99"/>
    <w:unhideWhenUsed/>
    <w:rsid w:val="00731D00"/>
    <w:rPr>
      <w:color w:val="36A3B8" w:themeColor="hyperlink"/>
      <w:u w:val="single"/>
    </w:rPr>
  </w:style>
  <w:style w:type="paragraph" w:styleId="ListParagraph">
    <w:name w:val="List Paragraph"/>
    <w:basedOn w:val="Normal"/>
    <w:uiPriority w:val="34"/>
    <w:unhideWhenUsed/>
    <w:qFormat/>
    <w:rsid w:val="006B7102"/>
    <w:pPr>
      <w:ind w:left="720"/>
      <w:contextualSpacing/>
    </w:pPr>
  </w:style>
  <w:style w:type="paragraph" w:styleId="Bibliography">
    <w:name w:val="Bibliography"/>
    <w:basedOn w:val="Normal"/>
    <w:next w:val="Normal"/>
    <w:uiPriority w:val="37"/>
    <w:unhideWhenUsed/>
    <w:rsid w:val="006B7102"/>
  </w:style>
  <w:style w:type="paragraph" w:styleId="HTMLPreformatted">
    <w:name w:val="HTML Preformatted"/>
    <w:basedOn w:val="Normal"/>
    <w:link w:val="HTMLPreformattedChar"/>
    <w:uiPriority w:val="99"/>
    <w:semiHidden/>
    <w:unhideWhenUsed/>
    <w:rsid w:val="004F2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4F2EE0"/>
    <w:rPr>
      <w:rFonts w:ascii="Courier New" w:hAnsi="Courier New" w:cs="Courier New"/>
      <w:color w:val="auto"/>
      <w:sz w:val="20"/>
      <w:szCs w:val="20"/>
      <w:lang w:eastAsia="zh-CN"/>
    </w:rPr>
  </w:style>
  <w:style w:type="paragraph" w:styleId="BalloonText">
    <w:name w:val="Balloon Text"/>
    <w:basedOn w:val="Normal"/>
    <w:link w:val="BalloonTextChar"/>
    <w:uiPriority w:val="99"/>
    <w:semiHidden/>
    <w:unhideWhenUsed/>
    <w:rsid w:val="008A6BF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BF8"/>
    <w:rPr>
      <w:rFonts w:ascii="Lucida Grande" w:hAnsi="Lucida Grande"/>
      <w:sz w:val="18"/>
      <w:szCs w:val="18"/>
    </w:rPr>
  </w:style>
  <w:style w:type="character" w:styleId="FollowedHyperlink">
    <w:name w:val="FollowedHyperlink"/>
    <w:basedOn w:val="DefaultParagraphFont"/>
    <w:uiPriority w:val="99"/>
    <w:semiHidden/>
    <w:unhideWhenUsed/>
    <w:rsid w:val="008A6BF8"/>
    <w:rPr>
      <w:color w:val="805273" w:themeColor="followedHyperlink"/>
      <w:u w:val="single"/>
    </w:rPr>
  </w:style>
  <w:style w:type="paragraph" w:styleId="TOC1">
    <w:name w:val="toc 1"/>
    <w:basedOn w:val="Normal"/>
    <w:next w:val="Normal"/>
    <w:autoRedefine/>
    <w:uiPriority w:val="39"/>
    <w:unhideWhenUsed/>
    <w:rsid w:val="00684BC8"/>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684BC8"/>
    <w:pPr>
      <w:spacing w:after="0"/>
      <w:ind w:left="260"/>
    </w:pPr>
    <w:rPr>
      <w:rFonts w:asciiTheme="minorHAnsi" w:hAnsiTheme="minorHAnsi"/>
      <w:b/>
      <w:sz w:val="22"/>
      <w:szCs w:val="22"/>
    </w:rPr>
  </w:style>
  <w:style w:type="paragraph" w:styleId="TOC3">
    <w:name w:val="toc 3"/>
    <w:basedOn w:val="Normal"/>
    <w:next w:val="Normal"/>
    <w:autoRedefine/>
    <w:uiPriority w:val="39"/>
    <w:unhideWhenUsed/>
    <w:rsid w:val="00684BC8"/>
    <w:pPr>
      <w:spacing w:after="0"/>
      <w:ind w:left="520"/>
    </w:pPr>
    <w:rPr>
      <w:rFonts w:asciiTheme="minorHAnsi" w:hAnsiTheme="minorHAnsi"/>
      <w:sz w:val="22"/>
      <w:szCs w:val="22"/>
    </w:rPr>
  </w:style>
  <w:style w:type="paragraph" w:styleId="TOC4">
    <w:name w:val="toc 4"/>
    <w:basedOn w:val="Normal"/>
    <w:next w:val="Normal"/>
    <w:autoRedefine/>
    <w:uiPriority w:val="39"/>
    <w:semiHidden/>
    <w:unhideWhenUsed/>
    <w:rsid w:val="00684BC8"/>
    <w:pPr>
      <w:spacing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684BC8"/>
    <w:pPr>
      <w:spacing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684BC8"/>
    <w:pPr>
      <w:spacing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684BC8"/>
    <w:pPr>
      <w:spacing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684BC8"/>
    <w:pPr>
      <w:spacing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684BC8"/>
    <w:pPr>
      <w:spacing w:after="0"/>
      <w:ind w:left="20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5540">
      <w:bodyDiv w:val="1"/>
      <w:marLeft w:val="0"/>
      <w:marRight w:val="0"/>
      <w:marTop w:val="0"/>
      <w:marBottom w:val="0"/>
      <w:divBdr>
        <w:top w:val="none" w:sz="0" w:space="0" w:color="auto"/>
        <w:left w:val="none" w:sz="0" w:space="0" w:color="auto"/>
        <w:bottom w:val="none" w:sz="0" w:space="0" w:color="auto"/>
        <w:right w:val="none" w:sz="0" w:space="0" w:color="auto"/>
      </w:divBdr>
    </w:div>
    <w:div w:id="974066738">
      <w:bodyDiv w:val="1"/>
      <w:marLeft w:val="0"/>
      <w:marRight w:val="0"/>
      <w:marTop w:val="0"/>
      <w:marBottom w:val="0"/>
      <w:divBdr>
        <w:top w:val="none" w:sz="0" w:space="0" w:color="auto"/>
        <w:left w:val="none" w:sz="0" w:space="0" w:color="auto"/>
        <w:bottom w:val="none" w:sz="0" w:space="0" w:color="auto"/>
        <w:right w:val="none" w:sz="0" w:space="0" w:color="auto"/>
      </w:divBdr>
    </w:div>
    <w:div w:id="1077435757">
      <w:bodyDiv w:val="1"/>
      <w:marLeft w:val="0"/>
      <w:marRight w:val="0"/>
      <w:marTop w:val="0"/>
      <w:marBottom w:val="0"/>
      <w:divBdr>
        <w:top w:val="none" w:sz="0" w:space="0" w:color="auto"/>
        <w:left w:val="none" w:sz="0" w:space="0" w:color="auto"/>
        <w:bottom w:val="none" w:sz="0" w:space="0" w:color="auto"/>
        <w:right w:val="none" w:sz="0" w:space="0" w:color="auto"/>
      </w:divBdr>
    </w:div>
    <w:div w:id="1197423896">
      <w:bodyDiv w:val="1"/>
      <w:marLeft w:val="0"/>
      <w:marRight w:val="0"/>
      <w:marTop w:val="0"/>
      <w:marBottom w:val="0"/>
      <w:divBdr>
        <w:top w:val="none" w:sz="0" w:space="0" w:color="auto"/>
        <w:left w:val="none" w:sz="0" w:space="0" w:color="auto"/>
        <w:bottom w:val="none" w:sz="0" w:space="0" w:color="auto"/>
        <w:right w:val="none" w:sz="0" w:space="0" w:color="auto"/>
      </w:divBdr>
    </w:div>
    <w:div w:id="1431659656">
      <w:bodyDiv w:val="1"/>
      <w:marLeft w:val="0"/>
      <w:marRight w:val="0"/>
      <w:marTop w:val="0"/>
      <w:marBottom w:val="0"/>
      <w:divBdr>
        <w:top w:val="none" w:sz="0" w:space="0" w:color="auto"/>
        <w:left w:val="none" w:sz="0" w:space="0" w:color="auto"/>
        <w:bottom w:val="none" w:sz="0" w:space="0" w:color="auto"/>
        <w:right w:val="none" w:sz="0" w:space="0" w:color="auto"/>
      </w:divBdr>
    </w:div>
    <w:div w:id="1540051877">
      <w:bodyDiv w:val="1"/>
      <w:marLeft w:val="0"/>
      <w:marRight w:val="0"/>
      <w:marTop w:val="0"/>
      <w:marBottom w:val="0"/>
      <w:divBdr>
        <w:top w:val="none" w:sz="0" w:space="0" w:color="auto"/>
        <w:left w:val="none" w:sz="0" w:space="0" w:color="auto"/>
        <w:bottom w:val="none" w:sz="0" w:space="0" w:color="auto"/>
        <w:right w:val="none" w:sz="0" w:space="0" w:color="auto"/>
      </w:divBdr>
    </w:div>
    <w:div w:id="1549534288">
      <w:bodyDiv w:val="1"/>
      <w:marLeft w:val="0"/>
      <w:marRight w:val="0"/>
      <w:marTop w:val="0"/>
      <w:marBottom w:val="0"/>
      <w:divBdr>
        <w:top w:val="none" w:sz="0" w:space="0" w:color="auto"/>
        <w:left w:val="none" w:sz="0" w:space="0" w:color="auto"/>
        <w:bottom w:val="none" w:sz="0" w:space="0" w:color="auto"/>
        <w:right w:val="none" w:sz="0" w:space="0" w:color="auto"/>
      </w:divBdr>
    </w:div>
    <w:div w:id="1723822298">
      <w:bodyDiv w:val="1"/>
      <w:marLeft w:val="0"/>
      <w:marRight w:val="0"/>
      <w:marTop w:val="0"/>
      <w:marBottom w:val="0"/>
      <w:divBdr>
        <w:top w:val="none" w:sz="0" w:space="0" w:color="auto"/>
        <w:left w:val="none" w:sz="0" w:space="0" w:color="auto"/>
        <w:bottom w:val="none" w:sz="0" w:space="0" w:color="auto"/>
        <w:right w:val="none" w:sz="0" w:space="0" w:color="auto"/>
      </w:divBdr>
    </w:div>
    <w:div w:id="178572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www.lucidchart.com/documents/edit/91daddcb-de2d-4d87-8844-cae0189c6eb4"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lucidchart.com/documents/edit/384e09f3-3407-4e02-a777-2c4ef88198d0/6" TargetMode="External"/><Relationship Id="rId14" Type="http://schemas.openxmlformats.org/officeDocument/2006/relationships/image" Target="media/image4.png"/><Relationship Id="rId15" Type="http://schemas.openxmlformats.org/officeDocument/2006/relationships/hyperlink" Target="https://www.lucidchart.com/documents/edit/384e09f3-3407-4e02-a777-2c4ef88198d0/4" TargetMode="External"/><Relationship Id="rId16" Type="http://schemas.openxmlformats.org/officeDocument/2006/relationships/image" Target="media/image5.png"/><Relationship Id="rId17" Type="http://schemas.openxmlformats.org/officeDocument/2006/relationships/hyperlink" Target="https://www.lucidchart.com/documents/edit/384e09f3-3407-4e02-a777-2c4ef88198d0/5" TargetMode="External"/><Relationship Id="rId18" Type="http://schemas.openxmlformats.org/officeDocument/2006/relationships/image" Target="media/image6.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iweisun:Library:Containers:com.microsoft.Word:Data:Library:Caches:1033:TM10002077:Cata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enlo">
    <w:altName w:val="Menlo Regular"/>
    <w:charset w:val="00"/>
    <w:family w:val="auto"/>
    <w:pitch w:val="variable"/>
    <w:sig w:usb0="E60022FF" w:usb1="D200F9FB" w:usb2="02000028" w:usb3="00000000" w:csb0="000001D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2CA"/>
    <w:rsid w:val="001D62CA"/>
    <w:rsid w:val="00450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CA"/>
    <w:rPr>
      <w:color w:val="808080"/>
    </w:rPr>
  </w:style>
  <w:style w:type="paragraph" w:customStyle="1" w:styleId="2C2EC56035F93D4285C4D649ECF02B67">
    <w:name w:val="2C2EC56035F93D4285C4D649ECF02B67"/>
    <w:rsid w:val="00450F58"/>
  </w:style>
  <w:style w:type="paragraph" w:customStyle="1" w:styleId="C266FDD4BC486A41B3549981425F74E6">
    <w:name w:val="C266FDD4BC486A41B3549981425F74E6"/>
    <w:rsid w:val="00450F58"/>
  </w:style>
  <w:style w:type="paragraph" w:customStyle="1" w:styleId="51113FAB5B285942A08D712B406A752E">
    <w:name w:val="51113FAB5B285942A08D712B406A752E"/>
    <w:rsid w:val="00450F58"/>
  </w:style>
  <w:style w:type="paragraph" w:customStyle="1" w:styleId="4CAEC8478317DE4E8A28B32BF8D89232">
    <w:name w:val="4CAEC8478317DE4E8A28B32BF8D89232"/>
    <w:rsid w:val="00450F58"/>
  </w:style>
  <w:style w:type="paragraph" w:customStyle="1" w:styleId="28A024819187D744A1F4EF5568204954">
    <w:name w:val="28A024819187D744A1F4EF5568204954"/>
    <w:rsid w:val="00450F58"/>
  </w:style>
  <w:style w:type="paragraph" w:customStyle="1" w:styleId="3CFDB2881045204DB6B2832A04CCFC8F">
    <w:name w:val="3CFDB2881045204DB6B2832A04CCFC8F"/>
    <w:rsid w:val="00450F58"/>
  </w:style>
  <w:style w:type="paragraph" w:customStyle="1" w:styleId="445FF4492A43684C9200FFD29B7835FB">
    <w:name w:val="445FF4492A43684C9200FFD29B7835FB"/>
    <w:rsid w:val="00450F58"/>
  </w:style>
  <w:style w:type="paragraph" w:customStyle="1" w:styleId="E6CA0B3FC14A3446910C15DF0CEB07CB">
    <w:name w:val="E6CA0B3FC14A3446910C15DF0CEB07CB"/>
    <w:rsid w:val="00450F58"/>
  </w:style>
  <w:style w:type="paragraph" w:customStyle="1" w:styleId="A997A26F0340B04293A1530C490DF2DE">
    <w:name w:val="A997A26F0340B04293A1530C490DF2DE"/>
    <w:rsid w:val="00450F58"/>
  </w:style>
  <w:style w:type="paragraph" w:customStyle="1" w:styleId="C026B035A8DA1C418DD4F6860779FF6C">
    <w:name w:val="C026B035A8DA1C418DD4F6860779FF6C"/>
    <w:rsid w:val="00450F58"/>
  </w:style>
  <w:style w:type="paragraph" w:customStyle="1" w:styleId="30C6DC510146D74B91A160E2CACF8843">
    <w:name w:val="30C6DC510146D74B91A160E2CACF8843"/>
    <w:rsid w:val="00450F58"/>
  </w:style>
  <w:style w:type="paragraph" w:customStyle="1" w:styleId="C7C0D8D18CC5F747B276ADE6B08960FD">
    <w:name w:val="C7C0D8D18CC5F747B276ADE6B08960FD"/>
    <w:rsid w:val="00450F58"/>
  </w:style>
  <w:style w:type="paragraph" w:customStyle="1" w:styleId="730ED743C4B11646AC971AEAE0B2CEAD">
    <w:name w:val="730ED743C4B11646AC971AEAE0B2CEAD"/>
    <w:rsid w:val="00450F58"/>
  </w:style>
  <w:style w:type="paragraph" w:customStyle="1" w:styleId="3B6173F1B046344E8A9D047DBC64C938">
    <w:name w:val="3B6173F1B046344E8A9D047DBC64C938"/>
    <w:rsid w:val="00450F58"/>
  </w:style>
  <w:style w:type="paragraph" w:customStyle="1" w:styleId="ACAF6F774B045E4DBDB62EC7E22799FF">
    <w:name w:val="ACAF6F774B045E4DBDB62EC7E22799FF"/>
    <w:rsid w:val="00450F58"/>
  </w:style>
  <w:style w:type="paragraph" w:customStyle="1" w:styleId="3F0C9DBF7C2BC24BADFFF9EC5A669CA8">
    <w:name w:val="3F0C9DBF7C2BC24BADFFF9EC5A669CA8"/>
    <w:rsid w:val="00450F58"/>
  </w:style>
  <w:style w:type="paragraph" w:customStyle="1" w:styleId="B23CB1F85C28294ABAF3B2C349428F0D">
    <w:name w:val="B23CB1F85C28294ABAF3B2C349428F0D"/>
    <w:rsid w:val="00450F58"/>
  </w:style>
  <w:style w:type="paragraph" w:customStyle="1" w:styleId="7688A59F876A8B4CA841CC106BB7AD94">
    <w:name w:val="7688A59F876A8B4CA841CC106BB7AD94"/>
    <w:rsid w:val="00450F58"/>
  </w:style>
  <w:style w:type="paragraph" w:customStyle="1" w:styleId="5E3CA9AF2438334BA410A36234344188">
    <w:name w:val="5E3CA9AF2438334BA410A36234344188"/>
    <w:rsid w:val="00450F58"/>
  </w:style>
  <w:style w:type="paragraph" w:customStyle="1" w:styleId="E7BEB1FDB8C454449E3493E1E5D65CBE">
    <w:name w:val="E7BEB1FDB8C454449E3493E1E5D65CBE"/>
    <w:rsid w:val="00450F58"/>
  </w:style>
  <w:style w:type="paragraph" w:customStyle="1" w:styleId="B23694542CF6D7458CC331FC8DEA93DD">
    <w:name w:val="B23694542CF6D7458CC331FC8DEA93DD"/>
    <w:rsid w:val="00450F58"/>
  </w:style>
  <w:style w:type="paragraph" w:customStyle="1" w:styleId="42C320575FC9654E8420E9A45D6D8E78">
    <w:name w:val="42C320575FC9654E8420E9A45D6D8E78"/>
    <w:rsid w:val="00450F58"/>
  </w:style>
  <w:style w:type="paragraph" w:customStyle="1" w:styleId="771B63BF789BE145914DB424227C5F69">
    <w:name w:val="771B63BF789BE145914DB424227C5F69"/>
    <w:rsid w:val="00450F58"/>
  </w:style>
  <w:style w:type="paragraph" w:customStyle="1" w:styleId="9C9ABFF94E6A444888A3C3BC87CC21E6">
    <w:name w:val="9C9ABFF94E6A444888A3C3BC87CC21E6"/>
    <w:rsid w:val="00450F58"/>
  </w:style>
  <w:style w:type="paragraph" w:customStyle="1" w:styleId="E2A42D45223A4449A6D426DB3346B1AB">
    <w:name w:val="E2A42D45223A4449A6D426DB3346B1AB"/>
    <w:rsid w:val="00450F58"/>
  </w:style>
  <w:style w:type="paragraph" w:customStyle="1" w:styleId="F76A02957FFB43428DF03E69C89EBD7C">
    <w:name w:val="F76A02957FFB43428DF03E69C89EBD7C"/>
    <w:rsid w:val="00450F58"/>
  </w:style>
  <w:style w:type="paragraph" w:customStyle="1" w:styleId="767381A56EFAE44BA8517AC849656922">
    <w:name w:val="767381A56EFAE44BA8517AC849656922"/>
    <w:rsid w:val="00450F58"/>
  </w:style>
  <w:style w:type="paragraph" w:customStyle="1" w:styleId="17FCCEF21989B34DB2529C45642AC920">
    <w:name w:val="17FCCEF21989B34DB2529C45642AC920"/>
    <w:rsid w:val="00450F58"/>
  </w:style>
  <w:style w:type="paragraph" w:customStyle="1" w:styleId="87D3C9E05681B24781D63C7D92F90155">
    <w:name w:val="87D3C9E05681B24781D63C7D92F90155"/>
    <w:rsid w:val="00450F58"/>
  </w:style>
  <w:style w:type="paragraph" w:customStyle="1" w:styleId="4355A94A972230449C79A70F34381E8D">
    <w:name w:val="4355A94A972230449C79A70F34381E8D"/>
    <w:rsid w:val="00450F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2CA"/>
    <w:rPr>
      <w:color w:val="808080"/>
    </w:rPr>
  </w:style>
  <w:style w:type="paragraph" w:customStyle="1" w:styleId="2C2EC56035F93D4285C4D649ECF02B67">
    <w:name w:val="2C2EC56035F93D4285C4D649ECF02B67"/>
    <w:rsid w:val="00450F58"/>
  </w:style>
  <w:style w:type="paragraph" w:customStyle="1" w:styleId="C266FDD4BC486A41B3549981425F74E6">
    <w:name w:val="C266FDD4BC486A41B3549981425F74E6"/>
    <w:rsid w:val="00450F58"/>
  </w:style>
  <w:style w:type="paragraph" w:customStyle="1" w:styleId="51113FAB5B285942A08D712B406A752E">
    <w:name w:val="51113FAB5B285942A08D712B406A752E"/>
    <w:rsid w:val="00450F58"/>
  </w:style>
  <w:style w:type="paragraph" w:customStyle="1" w:styleId="4CAEC8478317DE4E8A28B32BF8D89232">
    <w:name w:val="4CAEC8478317DE4E8A28B32BF8D89232"/>
    <w:rsid w:val="00450F58"/>
  </w:style>
  <w:style w:type="paragraph" w:customStyle="1" w:styleId="28A024819187D744A1F4EF5568204954">
    <w:name w:val="28A024819187D744A1F4EF5568204954"/>
    <w:rsid w:val="00450F58"/>
  </w:style>
  <w:style w:type="paragraph" w:customStyle="1" w:styleId="3CFDB2881045204DB6B2832A04CCFC8F">
    <w:name w:val="3CFDB2881045204DB6B2832A04CCFC8F"/>
    <w:rsid w:val="00450F58"/>
  </w:style>
  <w:style w:type="paragraph" w:customStyle="1" w:styleId="445FF4492A43684C9200FFD29B7835FB">
    <w:name w:val="445FF4492A43684C9200FFD29B7835FB"/>
    <w:rsid w:val="00450F58"/>
  </w:style>
  <w:style w:type="paragraph" w:customStyle="1" w:styleId="E6CA0B3FC14A3446910C15DF0CEB07CB">
    <w:name w:val="E6CA0B3FC14A3446910C15DF0CEB07CB"/>
    <w:rsid w:val="00450F58"/>
  </w:style>
  <w:style w:type="paragraph" w:customStyle="1" w:styleId="A997A26F0340B04293A1530C490DF2DE">
    <w:name w:val="A997A26F0340B04293A1530C490DF2DE"/>
    <w:rsid w:val="00450F58"/>
  </w:style>
  <w:style w:type="paragraph" w:customStyle="1" w:styleId="C026B035A8DA1C418DD4F6860779FF6C">
    <w:name w:val="C026B035A8DA1C418DD4F6860779FF6C"/>
    <w:rsid w:val="00450F58"/>
  </w:style>
  <w:style w:type="paragraph" w:customStyle="1" w:styleId="30C6DC510146D74B91A160E2CACF8843">
    <w:name w:val="30C6DC510146D74B91A160E2CACF8843"/>
    <w:rsid w:val="00450F58"/>
  </w:style>
  <w:style w:type="paragraph" w:customStyle="1" w:styleId="C7C0D8D18CC5F747B276ADE6B08960FD">
    <w:name w:val="C7C0D8D18CC5F747B276ADE6B08960FD"/>
    <w:rsid w:val="00450F58"/>
  </w:style>
  <w:style w:type="paragraph" w:customStyle="1" w:styleId="730ED743C4B11646AC971AEAE0B2CEAD">
    <w:name w:val="730ED743C4B11646AC971AEAE0B2CEAD"/>
    <w:rsid w:val="00450F58"/>
  </w:style>
  <w:style w:type="paragraph" w:customStyle="1" w:styleId="3B6173F1B046344E8A9D047DBC64C938">
    <w:name w:val="3B6173F1B046344E8A9D047DBC64C938"/>
    <w:rsid w:val="00450F58"/>
  </w:style>
  <w:style w:type="paragraph" w:customStyle="1" w:styleId="ACAF6F774B045E4DBDB62EC7E22799FF">
    <w:name w:val="ACAF6F774B045E4DBDB62EC7E22799FF"/>
    <w:rsid w:val="00450F58"/>
  </w:style>
  <w:style w:type="paragraph" w:customStyle="1" w:styleId="3F0C9DBF7C2BC24BADFFF9EC5A669CA8">
    <w:name w:val="3F0C9DBF7C2BC24BADFFF9EC5A669CA8"/>
    <w:rsid w:val="00450F58"/>
  </w:style>
  <w:style w:type="paragraph" w:customStyle="1" w:styleId="B23CB1F85C28294ABAF3B2C349428F0D">
    <w:name w:val="B23CB1F85C28294ABAF3B2C349428F0D"/>
    <w:rsid w:val="00450F58"/>
  </w:style>
  <w:style w:type="paragraph" w:customStyle="1" w:styleId="7688A59F876A8B4CA841CC106BB7AD94">
    <w:name w:val="7688A59F876A8B4CA841CC106BB7AD94"/>
    <w:rsid w:val="00450F58"/>
  </w:style>
  <w:style w:type="paragraph" w:customStyle="1" w:styleId="5E3CA9AF2438334BA410A36234344188">
    <w:name w:val="5E3CA9AF2438334BA410A36234344188"/>
    <w:rsid w:val="00450F58"/>
  </w:style>
  <w:style w:type="paragraph" w:customStyle="1" w:styleId="E7BEB1FDB8C454449E3493E1E5D65CBE">
    <w:name w:val="E7BEB1FDB8C454449E3493E1E5D65CBE"/>
    <w:rsid w:val="00450F58"/>
  </w:style>
  <w:style w:type="paragraph" w:customStyle="1" w:styleId="B23694542CF6D7458CC331FC8DEA93DD">
    <w:name w:val="B23694542CF6D7458CC331FC8DEA93DD"/>
    <w:rsid w:val="00450F58"/>
  </w:style>
  <w:style w:type="paragraph" w:customStyle="1" w:styleId="42C320575FC9654E8420E9A45D6D8E78">
    <w:name w:val="42C320575FC9654E8420E9A45D6D8E78"/>
    <w:rsid w:val="00450F58"/>
  </w:style>
  <w:style w:type="paragraph" w:customStyle="1" w:styleId="771B63BF789BE145914DB424227C5F69">
    <w:name w:val="771B63BF789BE145914DB424227C5F69"/>
    <w:rsid w:val="00450F58"/>
  </w:style>
  <w:style w:type="paragraph" w:customStyle="1" w:styleId="9C9ABFF94E6A444888A3C3BC87CC21E6">
    <w:name w:val="9C9ABFF94E6A444888A3C3BC87CC21E6"/>
    <w:rsid w:val="00450F58"/>
  </w:style>
  <w:style w:type="paragraph" w:customStyle="1" w:styleId="E2A42D45223A4449A6D426DB3346B1AB">
    <w:name w:val="E2A42D45223A4449A6D426DB3346B1AB"/>
    <w:rsid w:val="00450F58"/>
  </w:style>
  <w:style w:type="paragraph" w:customStyle="1" w:styleId="F76A02957FFB43428DF03E69C89EBD7C">
    <w:name w:val="F76A02957FFB43428DF03E69C89EBD7C"/>
    <w:rsid w:val="00450F58"/>
  </w:style>
  <w:style w:type="paragraph" w:customStyle="1" w:styleId="767381A56EFAE44BA8517AC849656922">
    <w:name w:val="767381A56EFAE44BA8517AC849656922"/>
    <w:rsid w:val="00450F58"/>
  </w:style>
  <w:style w:type="paragraph" w:customStyle="1" w:styleId="17FCCEF21989B34DB2529C45642AC920">
    <w:name w:val="17FCCEF21989B34DB2529C45642AC920"/>
    <w:rsid w:val="00450F58"/>
  </w:style>
  <w:style w:type="paragraph" w:customStyle="1" w:styleId="87D3C9E05681B24781D63C7D92F90155">
    <w:name w:val="87D3C9E05681B24781D63C7D92F90155"/>
    <w:rsid w:val="00450F58"/>
  </w:style>
  <w:style w:type="paragraph" w:customStyle="1" w:styleId="4355A94A972230449C79A70F34381E8D">
    <w:name w:val="4355A94A972230449C79A70F34381E8D"/>
    <w:rsid w:val="00450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Raj16</b:Tag>
    <b:SourceType>InternetSite</b:SourceType>
    <b:Guid>{E5397163-51B3-1044-A6D0-DBC73AAC69DB}</b:Guid>
    <b:Author>
      <b:Author>
        <b:NameList>
          <b:Person>
            <b:Last>Rajaraman</b:Last>
            <b:First>Arulmurugan</b:First>
          </b:Person>
        </b:NameList>
      </b:Author>
    </b:Author>
    <b:Title>Web Developer</b:Title>
    <b:City>NA</b:City>
    <b:Year>2016</b:Year>
    <b:InternetSiteTitle>INDJANGO</b:InternetSiteTitle>
    <b:URL>http://www.indjango.com/access-google-sheets-in-python-using-gspread/</b:URL>
    <b:Month>01</b:Month>
    <b:Day>01</b:Day>
    <b:YearAccessed>2016</b:YearAccessed>
    <b:RefOrder>2</b:RefOrder>
  </b:Source>
  <b:Source>
    <b:Tag>luc16</b:Tag>
    <b:SourceType>InternetSite</b:SourceType>
    <b:Guid>{68D708B9-3C0E-3142-9CD2-818A81FC42EC}</b:Guid>
    <b:Author>
      <b:Author>
        <b:Corporate>lucidart</b:Corporate>
      </b:Author>
    </b:Author>
    <b:Title>lucidart.com</b:Title>
    <b:City>N/A</b:City>
    <b:Year>2016</b:Year>
    <b:InternetSiteTitle>Lucidart</b:InternetSiteTitle>
    <b:URL>https://www.lucidchart.com/</b:URL>
    <b:Month>01</b:Month>
    <b:Day>01</b:Day>
    <b:YearAccessed>2016</b:YearAccessed>
    <b:MonthAccessed>05</b:MonthAccessed>
    <b:DayAccessed>05</b:DayAccessed>
    <b:RefOrder>1</b:RefOrder>
  </b:Source>
</b:Sources>
</file>

<file path=customXml/itemProps1.xml><?xml version="1.0" encoding="utf-8"?>
<ds:datastoreItem xmlns:ds="http://schemas.openxmlformats.org/officeDocument/2006/customXml" ds:itemID="{C49390B8-EEE7-714D-825D-7A6A8537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286</TotalTime>
  <Pages>14</Pages>
  <Words>823</Words>
  <Characters>4692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GDCB</cp:lastModifiedBy>
  <cp:revision>31</cp:revision>
  <dcterms:created xsi:type="dcterms:W3CDTF">2016-05-25T20:15:00Z</dcterms:created>
  <dcterms:modified xsi:type="dcterms:W3CDTF">2016-06-23T18:48:00Z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